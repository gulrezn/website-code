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FBB" w:rsidRPr="00D44E0D" w:rsidRDefault="00384FBB" w:rsidP="00384FBB">
      <w:pPr>
        <w:jc w:val="center"/>
        <w:rPr>
          <w:b/>
          <w:u w:val="single"/>
        </w:rPr>
      </w:pPr>
      <w:r w:rsidRPr="00D44E0D">
        <w:rPr>
          <w:b/>
          <w:u w:val="single"/>
        </w:rPr>
        <w:t>Paper prototype test results</w:t>
      </w:r>
    </w:p>
    <w:p w:rsidR="009E4837" w:rsidRPr="00D44E0D" w:rsidRDefault="00384FBB">
      <w:r w:rsidRPr="00D44E0D">
        <w:t>Required changes:</w:t>
      </w:r>
    </w:p>
    <w:p w:rsidR="00384FBB" w:rsidRDefault="00D44E0D">
      <w:r>
        <w:t>According to the results we gathered after conducting the usability tests on the initial prototype, we analysed the feedback to implement the web design.</w:t>
      </w:r>
    </w:p>
    <w:p w:rsidR="00D44E0D" w:rsidRDefault="00D44E0D">
      <w:r>
        <w:t>The most difficult task for the participants was</w:t>
      </w:r>
      <w:r w:rsidR="00F26919">
        <w:t xml:space="preserve"> to navigate</w:t>
      </w:r>
      <w:r>
        <w:t xml:space="preserve"> through the webpages to find the location map of the university, which they described as confusing as the navigation tabs were not labelled clearly. Therefore we decided to alter the names to make it clearer an</w:t>
      </w:r>
      <w:r w:rsidR="00F26919">
        <w:t>d easy for the users to navigate around easily next time.</w:t>
      </w:r>
    </w:p>
    <w:p w:rsidR="00F26919" w:rsidRDefault="00F26919">
      <w:r>
        <w:t xml:space="preserve">Furthermore, some participants suggested some improvements to make the system better, this included adding more buttons on the navigation bar </w:t>
      </w:r>
    </w:p>
    <w:p w:rsidR="00F26919" w:rsidRDefault="00F26919">
      <w:r>
        <w:t xml:space="preserve">Overall the tests show that the web design so far is alright however the main concern was finding the map which was because of misleading tabs, which can be changed. </w:t>
      </w:r>
      <w:bookmarkStart w:id="0" w:name="_GoBack"/>
      <w:bookmarkEnd w:id="0"/>
    </w:p>
    <w:sectPr w:rsidR="00F2691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7CF6" w:rsidRDefault="006E7CF6" w:rsidP="00384FBB">
      <w:pPr>
        <w:spacing w:after="0" w:line="240" w:lineRule="auto"/>
      </w:pPr>
      <w:r>
        <w:separator/>
      </w:r>
    </w:p>
  </w:endnote>
  <w:endnote w:type="continuationSeparator" w:id="0">
    <w:p w:rsidR="006E7CF6" w:rsidRDefault="006E7CF6" w:rsidP="00384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7CF6" w:rsidRDefault="006E7CF6" w:rsidP="00384FBB">
      <w:pPr>
        <w:spacing w:after="0" w:line="240" w:lineRule="auto"/>
      </w:pPr>
      <w:r>
        <w:separator/>
      </w:r>
    </w:p>
  </w:footnote>
  <w:footnote w:type="continuationSeparator" w:id="0">
    <w:p w:rsidR="006E7CF6" w:rsidRDefault="006E7CF6" w:rsidP="00384F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FBB" w:rsidRDefault="00384FBB" w:rsidP="00384FBB">
    <w:r>
      <w:t>Usability test</w:t>
    </w:r>
  </w:p>
  <w:p w:rsidR="00384FBB" w:rsidRDefault="00384F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FBB"/>
    <w:rsid w:val="00384FBB"/>
    <w:rsid w:val="006E7CF6"/>
    <w:rsid w:val="00A417AC"/>
    <w:rsid w:val="00B561C4"/>
    <w:rsid w:val="00C84FC2"/>
    <w:rsid w:val="00D44E0D"/>
    <w:rsid w:val="00F269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D1C8A3-370E-432B-BEC8-9C29B538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4F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4FBB"/>
  </w:style>
  <w:style w:type="paragraph" w:styleId="Footer">
    <w:name w:val="footer"/>
    <w:basedOn w:val="Normal"/>
    <w:link w:val="FooterChar"/>
    <w:uiPriority w:val="99"/>
    <w:unhideWhenUsed/>
    <w:rsid w:val="00384F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4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5082E7EF.dotm</Template>
  <TotalTime>20</TotalTime>
  <Pages>1</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Nimra Gulrez</dc:creator>
  <cp:keywords/>
  <dc:description/>
  <cp:lastModifiedBy>Nimra Gulrez</cp:lastModifiedBy>
  <cp:revision>3</cp:revision>
  <dcterms:created xsi:type="dcterms:W3CDTF">2017-02-27T11:28:00Z</dcterms:created>
  <dcterms:modified xsi:type="dcterms:W3CDTF">2017-02-27T13:21:00Z</dcterms:modified>
</cp:coreProperties>
</file>