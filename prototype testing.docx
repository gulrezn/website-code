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33" w:rsidRPr="00997D76" w:rsidRDefault="00EF4E2F" w:rsidP="00997D7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Questionnaire based on usability</w:t>
      </w:r>
    </w:p>
    <w:p w:rsidR="00CC3D33" w:rsidRDefault="00CC3D33" w:rsidP="002969B6">
      <w:pPr>
        <w:rPr>
          <w:rFonts w:asciiTheme="minorHAnsi" w:hAnsiTheme="minorHAnsi" w:cstheme="minorHAnsi"/>
        </w:rPr>
      </w:pPr>
    </w:p>
    <w:p w:rsidR="00B21F8A" w:rsidRDefault="00B21F8A" w:rsidP="002969B6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809" w:tblpY="-75"/>
        <w:tblW w:w="10343" w:type="dxa"/>
        <w:tblLook w:val="04A0" w:firstRow="1" w:lastRow="0" w:firstColumn="1" w:lastColumn="0" w:noHBand="0" w:noVBand="1"/>
      </w:tblPr>
      <w:tblGrid>
        <w:gridCol w:w="562"/>
        <w:gridCol w:w="2840"/>
        <w:gridCol w:w="725"/>
        <w:gridCol w:w="971"/>
        <w:gridCol w:w="5245"/>
      </w:tblGrid>
      <w:tr w:rsidR="00B21F8A" w:rsidTr="00997D76">
        <w:tc>
          <w:tcPr>
            <w:tcW w:w="562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0" w:type="dxa"/>
          </w:tcPr>
          <w:p w:rsidR="00B21F8A" w:rsidRPr="00997D76" w:rsidRDefault="00997D76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Questions</w:t>
            </w:r>
          </w:p>
        </w:tc>
        <w:tc>
          <w:tcPr>
            <w:tcW w:w="725" w:type="dxa"/>
          </w:tcPr>
          <w:p w:rsidR="00B21F8A" w:rsidRPr="00997D76" w:rsidRDefault="00C00F4B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 xml:space="preserve">Agree </w:t>
            </w:r>
          </w:p>
        </w:tc>
        <w:tc>
          <w:tcPr>
            <w:tcW w:w="971" w:type="dxa"/>
          </w:tcPr>
          <w:p w:rsidR="00B21F8A" w:rsidRPr="00997D76" w:rsidRDefault="00C00F4B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 xml:space="preserve">Disagree </w:t>
            </w:r>
          </w:p>
        </w:tc>
        <w:tc>
          <w:tcPr>
            <w:tcW w:w="5245" w:type="dxa"/>
          </w:tcPr>
          <w:p w:rsidR="00B21F8A" w:rsidRPr="00997D76" w:rsidRDefault="00C00F4B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 xml:space="preserve">What could be done to Improve </w:t>
            </w:r>
          </w:p>
        </w:tc>
      </w:tr>
      <w:tr w:rsidR="00B21F8A" w:rsidTr="00684C15">
        <w:trPr>
          <w:trHeight w:val="1292"/>
        </w:trPr>
        <w:tc>
          <w:tcPr>
            <w:tcW w:w="562" w:type="dxa"/>
          </w:tcPr>
          <w:p w:rsidR="00B21F8A" w:rsidRPr="00997D76" w:rsidRDefault="00B21F8A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840" w:type="dxa"/>
          </w:tcPr>
          <w:p w:rsidR="00B21F8A" w:rsidRDefault="00997D76" w:rsidP="00997D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 it easy to use the website</w:t>
            </w:r>
          </w:p>
        </w:tc>
        <w:tc>
          <w:tcPr>
            <w:tcW w:w="72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1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</w:tr>
      <w:tr w:rsidR="00B21F8A" w:rsidTr="00684C15">
        <w:trPr>
          <w:trHeight w:val="1409"/>
        </w:trPr>
        <w:tc>
          <w:tcPr>
            <w:tcW w:w="562" w:type="dxa"/>
          </w:tcPr>
          <w:p w:rsidR="00B21F8A" w:rsidRPr="00997D76" w:rsidRDefault="00B21F8A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840" w:type="dxa"/>
          </w:tcPr>
          <w:p w:rsidR="00B21F8A" w:rsidRDefault="00017C79" w:rsidP="00684C1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messages</w:t>
            </w:r>
            <w:r w:rsidR="00B21F8A">
              <w:rPr>
                <w:rFonts w:asciiTheme="minorHAnsi" w:hAnsiTheme="minorHAnsi" w:cstheme="minorHAnsi"/>
              </w:rPr>
              <w:t xml:space="preserve"> and the information provided is easy to understand</w:t>
            </w:r>
          </w:p>
        </w:tc>
        <w:tc>
          <w:tcPr>
            <w:tcW w:w="72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1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</w:tr>
      <w:tr w:rsidR="00B21F8A" w:rsidTr="00684C15">
        <w:trPr>
          <w:trHeight w:val="989"/>
        </w:trPr>
        <w:tc>
          <w:tcPr>
            <w:tcW w:w="562" w:type="dxa"/>
          </w:tcPr>
          <w:p w:rsidR="00B21F8A" w:rsidRPr="00997D76" w:rsidRDefault="00B21F8A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840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was ea</w:t>
            </w:r>
            <w:r w:rsidR="00A4309C">
              <w:rPr>
                <w:rFonts w:asciiTheme="minorHAnsi" w:hAnsiTheme="minorHAnsi" w:cstheme="minorHAnsi"/>
              </w:rPr>
              <w:t>sy to find the information required</w:t>
            </w:r>
          </w:p>
        </w:tc>
        <w:tc>
          <w:tcPr>
            <w:tcW w:w="72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1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</w:tr>
      <w:tr w:rsidR="00B21F8A" w:rsidTr="00684C15">
        <w:trPr>
          <w:trHeight w:val="1259"/>
        </w:trPr>
        <w:tc>
          <w:tcPr>
            <w:tcW w:w="562" w:type="dxa"/>
          </w:tcPr>
          <w:p w:rsidR="00B21F8A" w:rsidRPr="00997D76" w:rsidRDefault="00B21F8A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840" w:type="dxa"/>
          </w:tcPr>
          <w:p w:rsidR="00B21F8A" w:rsidRDefault="00B21F8A" w:rsidP="00684C1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Tasks can be completed quickly using this system</w:t>
            </w:r>
          </w:p>
        </w:tc>
        <w:tc>
          <w:tcPr>
            <w:tcW w:w="72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1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</w:tr>
      <w:tr w:rsidR="00B21F8A" w:rsidTr="00684C15">
        <w:trPr>
          <w:trHeight w:val="1405"/>
        </w:trPr>
        <w:tc>
          <w:tcPr>
            <w:tcW w:w="562" w:type="dxa"/>
          </w:tcPr>
          <w:p w:rsidR="00B21F8A" w:rsidRPr="00997D76" w:rsidRDefault="00B21F8A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840" w:type="dxa"/>
          </w:tcPr>
          <w:p w:rsidR="00B21F8A" w:rsidRDefault="00684C15" w:rsidP="00997D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webpages are relevant</w:t>
            </w:r>
          </w:p>
        </w:tc>
        <w:tc>
          <w:tcPr>
            <w:tcW w:w="72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1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</w:tr>
      <w:tr w:rsidR="00B21F8A" w:rsidTr="00684C15">
        <w:trPr>
          <w:trHeight w:val="1589"/>
        </w:trPr>
        <w:tc>
          <w:tcPr>
            <w:tcW w:w="562" w:type="dxa"/>
          </w:tcPr>
          <w:p w:rsidR="00B21F8A" w:rsidRPr="00997D76" w:rsidRDefault="00B21F8A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2840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system has all the functions and the capabilities expected by the user</w:t>
            </w:r>
          </w:p>
        </w:tc>
        <w:tc>
          <w:tcPr>
            <w:tcW w:w="72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1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</w:tr>
      <w:tr w:rsidR="00B21F8A" w:rsidTr="00684C15">
        <w:trPr>
          <w:trHeight w:val="1377"/>
        </w:trPr>
        <w:tc>
          <w:tcPr>
            <w:tcW w:w="562" w:type="dxa"/>
          </w:tcPr>
          <w:p w:rsidR="00B21F8A" w:rsidRPr="00997D76" w:rsidRDefault="00B21F8A" w:rsidP="00997D76">
            <w:pPr>
              <w:rPr>
                <w:rFonts w:asciiTheme="minorHAnsi" w:hAnsiTheme="minorHAnsi" w:cstheme="minorHAnsi"/>
                <w:b/>
              </w:rPr>
            </w:pPr>
            <w:r w:rsidRPr="00997D76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2840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Satisfied with the system overall</w:t>
            </w:r>
          </w:p>
        </w:tc>
        <w:tc>
          <w:tcPr>
            <w:tcW w:w="72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1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</w:tcPr>
          <w:p w:rsidR="00B21F8A" w:rsidRDefault="00B21F8A" w:rsidP="00997D76">
            <w:pPr>
              <w:rPr>
                <w:rFonts w:asciiTheme="minorHAnsi" w:hAnsiTheme="minorHAnsi" w:cstheme="minorHAnsi"/>
              </w:rPr>
            </w:pPr>
          </w:p>
        </w:tc>
      </w:tr>
    </w:tbl>
    <w:p w:rsidR="00B21F8A" w:rsidRDefault="00B21F8A" w:rsidP="002969B6">
      <w:pPr>
        <w:rPr>
          <w:rFonts w:asciiTheme="minorHAnsi" w:hAnsiTheme="minorHAnsi" w:cstheme="minorHAnsi"/>
        </w:rPr>
      </w:pPr>
    </w:p>
    <w:p w:rsidR="00B21F8A" w:rsidRDefault="00B21F8A" w:rsidP="002969B6">
      <w:pPr>
        <w:rPr>
          <w:rFonts w:asciiTheme="minorHAnsi" w:hAnsiTheme="minorHAnsi" w:cstheme="minorHAnsi"/>
        </w:rPr>
      </w:pPr>
    </w:p>
    <w:p w:rsidR="00B21F8A" w:rsidRDefault="00B21F8A" w:rsidP="002969B6">
      <w:pPr>
        <w:rPr>
          <w:rFonts w:asciiTheme="minorHAnsi" w:hAnsiTheme="minorHAnsi" w:cstheme="minorHAnsi"/>
        </w:rPr>
      </w:pPr>
    </w:p>
    <w:p w:rsidR="00896870" w:rsidRDefault="00896870" w:rsidP="002969B6">
      <w:pPr>
        <w:rPr>
          <w:rFonts w:asciiTheme="minorHAnsi" w:hAnsiTheme="minorHAnsi" w:cstheme="minorHAnsi"/>
        </w:rPr>
      </w:pPr>
    </w:p>
    <w:p w:rsidR="00896870" w:rsidRDefault="00896870" w:rsidP="002969B6">
      <w:pPr>
        <w:rPr>
          <w:rFonts w:asciiTheme="minorHAnsi" w:hAnsiTheme="minorHAnsi" w:cstheme="minorHAnsi"/>
        </w:rPr>
      </w:pPr>
    </w:p>
    <w:p w:rsidR="00896870" w:rsidRDefault="00896870" w:rsidP="002969B6">
      <w:pPr>
        <w:rPr>
          <w:rFonts w:asciiTheme="minorHAnsi" w:hAnsiTheme="minorHAnsi" w:cstheme="minorHAnsi"/>
        </w:rPr>
      </w:pPr>
    </w:p>
    <w:p w:rsidR="00896870" w:rsidRDefault="00896870" w:rsidP="002969B6">
      <w:pPr>
        <w:rPr>
          <w:rFonts w:asciiTheme="minorHAnsi" w:hAnsiTheme="minorHAnsi" w:cstheme="minorHAnsi"/>
        </w:rPr>
      </w:pPr>
    </w:p>
    <w:p w:rsidR="00896870" w:rsidRDefault="00896870" w:rsidP="002969B6">
      <w:pPr>
        <w:rPr>
          <w:rFonts w:asciiTheme="minorHAnsi" w:hAnsiTheme="minorHAnsi" w:cstheme="minorHAnsi"/>
        </w:rPr>
      </w:pPr>
    </w:p>
    <w:p w:rsidR="00896870" w:rsidRDefault="00896870" w:rsidP="002969B6">
      <w:pPr>
        <w:rPr>
          <w:rFonts w:asciiTheme="minorHAnsi" w:hAnsiTheme="minorHAnsi" w:cstheme="minorHAnsi"/>
        </w:rPr>
      </w:pPr>
    </w:p>
    <w:p w:rsidR="00EA1642" w:rsidRDefault="00EA1642" w:rsidP="002969B6">
      <w:pPr>
        <w:rPr>
          <w:rFonts w:asciiTheme="minorHAnsi" w:hAnsiTheme="minorHAnsi" w:cstheme="minorHAnsi"/>
        </w:rPr>
      </w:pPr>
    </w:p>
    <w:p w:rsidR="00B21F8A" w:rsidRDefault="00B21F8A" w:rsidP="002969B6">
      <w:pPr>
        <w:rPr>
          <w:rFonts w:asciiTheme="minorHAnsi" w:hAnsiTheme="minorHAnsi" w:cstheme="minorHAnsi"/>
        </w:rPr>
      </w:pPr>
    </w:p>
    <w:p w:rsidR="00EA1642" w:rsidRDefault="00EA1642" w:rsidP="002969B6">
      <w:pPr>
        <w:rPr>
          <w:rFonts w:asciiTheme="minorHAnsi" w:hAnsiTheme="minorHAnsi" w:cstheme="minorHAnsi"/>
        </w:rPr>
      </w:pPr>
    </w:p>
    <w:p w:rsidR="00B21F8A" w:rsidRDefault="00B21F8A" w:rsidP="002969B6">
      <w:pPr>
        <w:rPr>
          <w:rFonts w:asciiTheme="minorHAnsi" w:hAnsiTheme="minorHAnsi" w:cstheme="minorHAnsi"/>
        </w:rPr>
      </w:pPr>
    </w:p>
    <w:p w:rsidR="00EF4E2F" w:rsidRPr="00997D76" w:rsidRDefault="00EF4E2F" w:rsidP="00EF4E2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7D76">
        <w:rPr>
          <w:rFonts w:asciiTheme="minorHAnsi" w:hAnsiTheme="minorHAnsi" w:cstheme="minorHAnsi"/>
          <w:b/>
          <w:sz w:val="24"/>
          <w:szCs w:val="24"/>
          <w:u w:val="single"/>
        </w:rPr>
        <w:t>Testing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 for proto</w:t>
      </w:r>
      <w:r w:rsidRPr="00997D76">
        <w:rPr>
          <w:rFonts w:asciiTheme="minorHAnsi" w:hAnsiTheme="minorHAnsi" w:cstheme="minorHAnsi"/>
          <w:b/>
          <w:sz w:val="24"/>
          <w:szCs w:val="24"/>
          <w:u w:val="single"/>
        </w:rPr>
        <w:t>type</w:t>
      </w:r>
    </w:p>
    <w:p w:rsidR="00EF4E2F" w:rsidRDefault="00EF4E2F" w:rsidP="002969B6">
      <w:pPr>
        <w:rPr>
          <w:rFonts w:asciiTheme="minorHAnsi" w:hAnsiTheme="minorHAnsi" w:cstheme="minorHAnsi"/>
          <w:b/>
          <w:u w:val="single"/>
        </w:rPr>
      </w:pPr>
    </w:p>
    <w:p w:rsidR="00EF4E2F" w:rsidRDefault="00EF4E2F" w:rsidP="002969B6">
      <w:pPr>
        <w:rPr>
          <w:rFonts w:asciiTheme="minorHAnsi" w:hAnsiTheme="minorHAnsi" w:cstheme="minorHAnsi"/>
          <w:b/>
          <w:u w:val="single"/>
        </w:rPr>
      </w:pPr>
    </w:p>
    <w:p w:rsidR="00B21F8A" w:rsidRPr="00C67A4F" w:rsidRDefault="00E57EDE" w:rsidP="002969B6">
      <w:pPr>
        <w:rPr>
          <w:rFonts w:asciiTheme="minorHAnsi" w:hAnsiTheme="minorHAnsi" w:cstheme="minorHAnsi"/>
          <w:b/>
          <w:u w:val="single"/>
        </w:rPr>
      </w:pPr>
      <w:r w:rsidRPr="00C67A4F">
        <w:rPr>
          <w:rFonts w:asciiTheme="minorHAnsi" w:hAnsiTheme="minorHAnsi" w:cstheme="minorHAnsi"/>
          <w:b/>
          <w:u w:val="single"/>
        </w:rPr>
        <w:t>Task</w:t>
      </w:r>
      <w:r w:rsidR="00C67A4F" w:rsidRPr="00C67A4F">
        <w:rPr>
          <w:rFonts w:asciiTheme="minorHAnsi" w:hAnsiTheme="minorHAnsi" w:cstheme="minorHAnsi"/>
          <w:b/>
          <w:u w:val="single"/>
        </w:rPr>
        <w:t>s</w:t>
      </w:r>
    </w:p>
    <w:p w:rsidR="00E57EDE" w:rsidRDefault="00E57EDE" w:rsidP="002969B6">
      <w:pPr>
        <w:rPr>
          <w:rFonts w:asciiTheme="minorHAnsi" w:hAnsiTheme="minorHAnsi" w:cstheme="minorHAnsi"/>
        </w:rPr>
      </w:pPr>
    </w:p>
    <w:p w:rsidR="00E57EDE" w:rsidRDefault="00C67A4F" w:rsidP="00C67A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67A4F">
        <w:rPr>
          <w:rFonts w:asciiTheme="minorHAnsi" w:hAnsiTheme="minorHAnsi" w:cstheme="minorHAnsi"/>
        </w:rPr>
        <w:t>Find  infor</w:t>
      </w:r>
      <w:r>
        <w:rPr>
          <w:rFonts w:asciiTheme="minorHAnsi" w:hAnsiTheme="minorHAnsi" w:cstheme="minorHAnsi"/>
        </w:rPr>
        <w:t>mation about ‘computing’ course</w:t>
      </w:r>
    </w:p>
    <w:p w:rsidR="00C67A4F" w:rsidRDefault="00C67A4F" w:rsidP="00C67A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opening times of the library</w:t>
      </w:r>
    </w:p>
    <w:p w:rsidR="00C67A4F" w:rsidRDefault="00C67A4F" w:rsidP="00C67A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location/map of university</w:t>
      </w:r>
    </w:p>
    <w:p w:rsidR="00E57EDE" w:rsidRDefault="00E57EDE" w:rsidP="002969B6">
      <w:pPr>
        <w:rPr>
          <w:rFonts w:asciiTheme="minorHAnsi" w:hAnsiTheme="minorHAnsi" w:cstheme="minorHAnsi"/>
        </w:rPr>
      </w:pPr>
    </w:p>
    <w:p w:rsidR="00E57EDE" w:rsidRDefault="00E57EDE" w:rsidP="002969B6">
      <w:pPr>
        <w:rPr>
          <w:rFonts w:asciiTheme="minorHAnsi" w:hAnsiTheme="minorHAnsi" w:cstheme="minorHAnsi"/>
        </w:rPr>
      </w:pPr>
    </w:p>
    <w:p w:rsidR="00E57EDE" w:rsidRDefault="00E57EDE" w:rsidP="002969B6">
      <w:pPr>
        <w:rPr>
          <w:rFonts w:asciiTheme="minorHAnsi" w:hAnsiTheme="minorHAnsi" w:cstheme="minorHAnsi"/>
        </w:rPr>
      </w:pPr>
    </w:p>
    <w:p w:rsidR="00E57EDE" w:rsidRDefault="00E57EDE" w:rsidP="002969B6">
      <w:pPr>
        <w:rPr>
          <w:rFonts w:asciiTheme="minorHAnsi" w:hAnsiTheme="minorHAnsi" w:cstheme="minorHAnsi"/>
        </w:rPr>
      </w:pPr>
    </w:p>
    <w:p w:rsidR="00E57EDE" w:rsidRDefault="00E57EDE" w:rsidP="002969B6">
      <w:pPr>
        <w:rPr>
          <w:rFonts w:asciiTheme="minorHAnsi" w:hAnsiTheme="minorHAnsi" w:cstheme="minorHAnsi"/>
        </w:rPr>
      </w:pPr>
      <w:bookmarkStart w:id="0" w:name="_GoBack"/>
      <w:bookmarkEnd w:id="0"/>
    </w:p>
    <w:p w:rsidR="00E57EDE" w:rsidRPr="00C67A4F" w:rsidRDefault="00C67A4F" w:rsidP="002969B6">
      <w:pPr>
        <w:rPr>
          <w:rFonts w:asciiTheme="minorHAnsi" w:hAnsiTheme="minorHAnsi" w:cstheme="minorHAnsi"/>
          <w:b/>
          <w:color w:val="FF0000"/>
        </w:rPr>
      </w:pPr>
      <w:r w:rsidRPr="00C67A4F">
        <w:rPr>
          <w:rFonts w:asciiTheme="minorHAnsi" w:hAnsiTheme="minorHAnsi" w:cstheme="minorHAnsi"/>
          <w:b/>
          <w:color w:val="FF0000"/>
        </w:rPr>
        <w:t>(</w:t>
      </w:r>
      <w:r w:rsidR="00E57EDE" w:rsidRPr="00C67A4F">
        <w:rPr>
          <w:rFonts w:asciiTheme="minorHAnsi" w:hAnsiTheme="minorHAnsi" w:cstheme="minorHAnsi"/>
          <w:b/>
          <w:color w:val="FF0000"/>
        </w:rPr>
        <w:t>Task 1</w:t>
      </w:r>
      <w:r w:rsidRPr="00C67A4F">
        <w:rPr>
          <w:rFonts w:asciiTheme="minorHAnsi" w:hAnsiTheme="minorHAnsi" w:cstheme="minorHAnsi"/>
          <w:b/>
          <w:color w:val="FF0000"/>
        </w:rPr>
        <w:t>)</w:t>
      </w:r>
    </w:p>
    <w:p w:rsidR="00C67A4F" w:rsidRPr="00C67A4F" w:rsidRDefault="00C67A4F" w:rsidP="002969B6">
      <w:pPr>
        <w:rPr>
          <w:rFonts w:asciiTheme="minorHAnsi" w:hAnsiTheme="minorHAnsi" w:cstheme="minorHAnsi"/>
          <w:b/>
        </w:rPr>
      </w:pPr>
    </w:p>
    <w:p w:rsidR="00B21F8A" w:rsidRPr="00C67A4F" w:rsidRDefault="00896870" w:rsidP="002969B6">
      <w:pPr>
        <w:rPr>
          <w:rFonts w:asciiTheme="minorHAnsi" w:hAnsiTheme="minorHAnsi" w:cstheme="minorHAnsi"/>
          <w:b/>
          <w:u w:val="single"/>
        </w:rPr>
      </w:pPr>
      <w:r w:rsidRPr="00C67A4F">
        <w:rPr>
          <w:rFonts w:asciiTheme="minorHAnsi" w:hAnsiTheme="minorHAnsi" w:cstheme="minorHAnsi"/>
          <w:b/>
          <w:u w:val="single"/>
        </w:rPr>
        <w:t>Metrics</w:t>
      </w:r>
    </w:p>
    <w:p w:rsidR="00E57EDE" w:rsidRDefault="00E57EDE" w:rsidP="002969B6">
      <w:pPr>
        <w:rPr>
          <w:rFonts w:asciiTheme="minorHAnsi" w:hAnsiTheme="minorHAnsi" w:cstheme="minorHAnsi"/>
          <w:b/>
        </w:rPr>
      </w:pPr>
    </w:p>
    <w:p w:rsidR="00E57EDE" w:rsidRDefault="00E57EDE" w:rsidP="002969B6">
      <w:r>
        <w:t>How many page ch</w:t>
      </w:r>
      <w:r>
        <w:t xml:space="preserve">anges to find what they want? </w:t>
      </w:r>
    </w:p>
    <w:p w:rsidR="00E57EDE" w:rsidRDefault="00E57EDE" w:rsidP="002969B6">
      <w:r>
        <w:t>How long did i</w:t>
      </w:r>
      <w:r>
        <w:t xml:space="preserve">t take to find what they want? </w:t>
      </w:r>
    </w:p>
    <w:p w:rsidR="00896870" w:rsidRDefault="00E57EDE" w:rsidP="002969B6">
      <w:r>
        <w:t>How far from the optimal path did they stray?</w:t>
      </w:r>
    </w:p>
    <w:p w:rsidR="00F01F82" w:rsidRDefault="00F01F82" w:rsidP="002969B6">
      <w:r>
        <w:t>Any errors?</w:t>
      </w:r>
    </w:p>
    <w:p w:rsidR="00E57EDE" w:rsidRDefault="00E57EDE" w:rsidP="002969B6"/>
    <w:p w:rsidR="00C67A4F" w:rsidRPr="00C67A4F" w:rsidRDefault="00C67A4F" w:rsidP="00C67A4F">
      <w:pPr>
        <w:rPr>
          <w:rFonts w:asciiTheme="minorHAnsi" w:hAnsiTheme="minorHAnsi" w:cstheme="minorHAnsi"/>
          <w:b/>
          <w:color w:val="FF0000"/>
        </w:rPr>
      </w:pPr>
      <w:r w:rsidRPr="00C67A4F">
        <w:rPr>
          <w:rFonts w:asciiTheme="minorHAnsi" w:hAnsiTheme="minorHAnsi" w:cstheme="minorHAnsi"/>
          <w:b/>
          <w:color w:val="FF0000"/>
        </w:rPr>
        <w:t>(</w:t>
      </w:r>
      <w:r>
        <w:rPr>
          <w:rFonts w:asciiTheme="minorHAnsi" w:hAnsiTheme="minorHAnsi" w:cstheme="minorHAnsi"/>
          <w:b/>
          <w:color w:val="FF0000"/>
        </w:rPr>
        <w:t>Task 2</w:t>
      </w:r>
      <w:r w:rsidRPr="00C67A4F">
        <w:rPr>
          <w:rFonts w:asciiTheme="minorHAnsi" w:hAnsiTheme="minorHAnsi" w:cstheme="minorHAnsi"/>
          <w:b/>
          <w:color w:val="FF0000"/>
        </w:rPr>
        <w:t>)</w:t>
      </w:r>
    </w:p>
    <w:p w:rsidR="00C67A4F" w:rsidRPr="00C67A4F" w:rsidRDefault="00C67A4F" w:rsidP="00C67A4F">
      <w:pPr>
        <w:rPr>
          <w:rFonts w:asciiTheme="minorHAnsi" w:hAnsiTheme="minorHAnsi" w:cstheme="minorHAnsi"/>
          <w:b/>
        </w:rPr>
      </w:pPr>
    </w:p>
    <w:p w:rsidR="00C67A4F" w:rsidRPr="00C67A4F" w:rsidRDefault="00C67A4F" w:rsidP="00C67A4F">
      <w:pPr>
        <w:rPr>
          <w:rFonts w:asciiTheme="minorHAnsi" w:hAnsiTheme="minorHAnsi" w:cstheme="minorHAnsi"/>
          <w:b/>
          <w:u w:val="single"/>
        </w:rPr>
      </w:pPr>
      <w:r w:rsidRPr="00C67A4F">
        <w:rPr>
          <w:rFonts w:asciiTheme="minorHAnsi" w:hAnsiTheme="minorHAnsi" w:cstheme="minorHAnsi"/>
          <w:b/>
          <w:u w:val="single"/>
        </w:rPr>
        <w:t>Metrics</w:t>
      </w:r>
    </w:p>
    <w:p w:rsidR="00C67A4F" w:rsidRDefault="00C67A4F" w:rsidP="00C67A4F">
      <w:pPr>
        <w:rPr>
          <w:rFonts w:asciiTheme="minorHAnsi" w:hAnsiTheme="minorHAnsi" w:cstheme="minorHAnsi"/>
          <w:b/>
        </w:rPr>
      </w:pPr>
    </w:p>
    <w:p w:rsidR="00C67A4F" w:rsidRDefault="00C67A4F" w:rsidP="00C67A4F">
      <w:r>
        <w:t xml:space="preserve">How many page changes to find what they want? </w:t>
      </w:r>
    </w:p>
    <w:p w:rsidR="00C67A4F" w:rsidRDefault="00C67A4F" w:rsidP="00C67A4F">
      <w:r>
        <w:t xml:space="preserve">How long did it take to find what they want? </w:t>
      </w:r>
    </w:p>
    <w:p w:rsidR="00C67A4F" w:rsidRDefault="00C67A4F" w:rsidP="00C67A4F">
      <w:r>
        <w:t>How far from the optimal path did they stray?</w:t>
      </w:r>
    </w:p>
    <w:p w:rsidR="00F01F82" w:rsidRDefault="00F01F82" w:rsidP="00F01F82">
      <w:r>
        <w:t>Any errors?</w:t>
      </w:r>
    </w:p>
    <w:p w:rsidR="00F01F82" w:rsidRDefault="00F01F82" w:rsidP="00C67A4F"/>
    <w:p w:rsidR="00E57EDE" w:rsidRDefault="00E57EDE" w:rsidP="002969B6"/>
    <w:p w:rsidR="00C67A4F" w:rsidRPr="00C67A4F" w:rsidRDefault="00C67A4F" w:rsidP="00C67A4F">
      <w:pPr>
        <w:rPr>
          <w:rFonts w:asciiTheme="minorHAnsi" w:hAnsiTheme="minorHAnsi" w:cstheme="minorHAnsi"/>
          <w:b/>
          <w:color w:val="FF0000"/>
        </w:rPr>
      </w:pPr>
      <w:r w:rsidRPr="00C67A4F">
        <w:rPr>
          <w:rFonts w:asciiTheme="minorHAnsi" w:hAnsiTheme="minorHAnsi" w:cstheme="minorHAnsi"/>
          <w:b/>
          <w:color w:val="FF0000"/>
        </w:rPr>
        <w:t>(</w:t>
      </w:r>
      <w:r>
        <w:rPr>
          <w:rFonts w:asciiTheme="minorHAnsi" w:hAnsiTheme="minorHAnsi" w:cstheme="minorHAnsi"/>
          <w:b/>
          <w:color w:val="FF0000"/>
        </w:rPr>
        <w:t>Task 3</w:t>
      </w:r>
      <w:r w:rsidRPr="00C67A4F">
        <w:rPr>
          <w:rFonts w:asciiTheme="minorHAnsi" w:hAnsiTheme="minorHAnsi" w:cstheme="minorHAnsi"/>
          <w:b/>
          <w:color w:val="FF0000"/>
        </w:rPr>
        <w:t>)</w:t>
      </w:r>
    </w:p>
    <w:p w:rsidR="00C67A4F" w:rsidRPr="00C67A4F" w:rsidRDefault="00C67A4F" w:rsidP="00C67A4F">
      <w:pPr>
        <w:rPr>
          <w:rFonts w:asciiTheme="minorHAnsi" w:hAnsiTheme="minorHAnsi" w:cstheme="minorHAnsi"/>
          <w:b/>
        </w:rPr>
      </w:pPr>
    </w:p>
    <w:p w:rsidR="00C67A4F" w:rsidRPr="00C67A4F" w:rsidRDefault="00C67A4F" w:rsidP="00C67A4F">
      <w:pPr>
        <w:rPr>
          <w:rFonts w:asciiTheme="minorHAnsi" w:hAnsiTheme="minorHAnsi" w:cstheme="minorHAnsi"/>
          <w:b/>
          <w:u w:val="single"/>
        </w:rPr>
      </w:pPr>
      <w:r w:rsidRPr="00C67A4F">
        <w:rPr>
          <w:rFonts w:asciiTheme="minorHAnsi" w:hAnsiTheme="minorHAnsi" w:cstheme="minorHAnsi"/>
          <w:b/>
          <w:u w:val="single"/>
        </w:rPr>
        <w:t>Metrics</w:t>
      </w:r>
    </w:p>
    <w:p w:rsidR="00C67A4F" w:rsidRDefault="00C67A4F" w:rsidP="00C67A4F">
      <w:pPr>
        <w:rPr>
          <w:rFonts w:asciiTheme="minorHAnsi" w:hAnsiTheme="minorHAnsi" w:cstheme="minorHAnsi"/>
          <w:b/>
        </w:rPr>
      </w:pPr>
    </w:p>
    <w:p w:rsidR="00C67A4F" w:rsidRDefault="00C67A4F" w:rsidP="00C67A4F">
      <w:r>
        <w:t xml:space="preserve">How many page changes to find what they want? </w:t>
      </w:r>
    </w:p>
    <w:p w:rsidR="00C67A4F" w:rsidRDefault="00C67A4F" w:rsidP="00C67A4F">
      <w:r>
        <w:t xml:space="preserve">How long did it take to find what they want? </w:t>
      </w:r>
    </w:p>
    <w:p w:rsidR="00C67A4F" w:rsidRDefault="00C67A4F" w:rsidP="00C67A4F">
      <w:r>
        <w:t>How far from the optimal path did they stray?</w:t>
      </w:r>
    </w:p>
    <w:p w:rsidR="00F01F82" w:rsidRDefault="00F01F82" w:rsidP="00F01F82">
      <w:r>
        <w:t>Any errors?</w:t>
      </w:r>
    </w:p>
    <w:p w:rsidR="00F01F82" w:rsidRDefault="00F01F82" w:rsidP="00C67A4F"/>
    <w:p w:rsidR="00C67A4F" w:rsidRPr="00E57EDE" w:rsidRDefault="00C67A4F" w:rsidP="002969B6"/>
    <w:sectPr w:rsidR="00C67A4F" w:rsidRPr="00E57EDE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E2F" w:rsidRDefault="00EF4E2F" w:rsidP="00EF4E2F">
      <w:r>
        <w:separator/>
      </w:r>
    </w:p>
  </w:endnote>
  <w:endnote w:type="continuationSeparator" w:id="0">
    <w:p w:rsidR="00EF4E2F" w:rsidRDefault="00EF4E2F" w:rsidP="00EF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E2F" w:rsidRDefault="00EF4E2F" w:rsidP="00EF4E2F">
      <w:r>
        <w:separator/>
      </w:r>
    </w:p>
  </w:footnote>
  <w:footnote w:type="continuationSeparator" w:id="0">
    <w:p w:rsidR="00EF4E2F" w:rsidRDefault="00EF4E2F" w:rsidP="00EF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71BD0"/>
    <w:multiLevelType w:val="hybridMultilevel"/>
    <w:tmpl w:val="C3ECE410"/>
    <w:lvl w:ilvl="0" w:tplc="AD5299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0D40"/>
    <w:multiLevelType w:val="hybridMultilevel"/>
    <w:tmpl w:val="DFDEF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00"/>
    <w:rsid w:val="00017C79"/>
    <w:rsid w:val="0025701C"/>
    <w:rsid w:val="002969B6"/>
    <w:rsid w:val="0037443A"/>
    <w:rsid w:val="00411572"/>
    <w:rsid w:val="005E6C00"/>
    <w:rsid w:val="00684C15"/>
    <w:rsid w:val="007D3A4B"/>
    <w:rsid w:val="00896870"/>
    <w:rsid w:val="00997D76"/>
    <w:rsid w:val="00A4309C"/>
    <w:rsid w:val="00AC25E2"/>
    <w:rsid w:val="00B21F8A"/>
    <w:rsid w:val="00C00F4B"/>
    <w:rsid w:val="00C67A4F"/>
    <w:rsid w:val="00CC3D33"/>
    <w:rsid w:val="00CE10C1"/>
    <w:rsid w:val="00E57EDE"/>
    <w:rsid w:val="00E75AB7"/>
    <w:rsid w:val="00EA1642"/>
    <w:rsid w:val="00EF4E2F"/>
    <w:rsid w:val="00F0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6952-17CF-431D-9BFA-46FEF446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969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1572"/>
    <w:pPr>
      <w:spacing w:before="100" w:beforeAutospacing="1" w:after="100" w:afterAutospacing="1"/>
    </w:pPr>
    <w:rPr>
      <w:sz w:val="24"/>
      <w:szCs w:val="24"/>
      <w:lang w:eastAsia="en-GB"/>
    </w:rPr>
  </w:style>
  <w:style w:type="table" w:styleId="TableGrid">
    <w:name w:val="Table Grid"/>
    <w:basedOn w:val="TableNormal"/>
    <w:rsid w:val="00AC2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F4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F4E2F"/>
    <w:rPr>
      <w:lang w:eastAsia="en-US"/>
    </w:rPr>
  </w:style>
  <w:style w:type="paragraph" w:styleId="Footer">
    <w:name w:val="footer"/>
    <w:basedOn w:val="Normal"/>
    <w:link w:val="FooterChar"/>
    <w:rsid w:val="00EF4E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F4E2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8865493F.dotm</Template>
  <TotalTime>4</TotalTime>
  <Pages>2</Pages>
  <Words>198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Ghinal Leitan</dc:creator>
  <cp:keywords/>
  <dc:description/>
  <cp:lastModifiedBy>Nimra Gulrez</cp:lastModifiedBy>
  <cp:revision>5</cp:revision>
  <dcterms:created xsi:type="dcterms:W3CDTF">2017-02-20T11:52:00Z</dcterms:created>
  <dcterms:modified xsi:type="dcterms:W3CDTF">2017-02-20T11:55:00Z</dcterms:modified>
</cp:coreProperties>
</file>