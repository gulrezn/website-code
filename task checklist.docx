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9E1" w:rsidRDefault="001970BE">
      <w:r>
        <w:t xml:space="preserve">Task </w:t>
      </w:r>
      <w:r w:rsidR="00F319E1">
        <w:t>Checklist</w:t>
      </w:r>
      <w:r w:rsidR="00505CAA">
        <w:t xml:space="preserve"> </w:t>
      </w: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743"/>
        <w:gridCol w:w="6073"/>
        <w:gridCol w:w="810"/>
        <w:gridCol w:w="2723"/>
      </w:tblGrid>
      <w:tr w:rsidR="00F319E1" w:rsidTr="005E413B">
        <w:tc>
          <w:tcPr>
            <w:tcW w:w="742" w:type="dxa"/>
          </w:tcPr>
          <w:p w:rsidR="00F319E1" w:rsidRPr="00F169C9" w:rsidRDefault="00F319E1" w:rsidP="00F319E1">
            <w:pPr>
              <w:rPr>
                <w:b/>
              </w:rPr>
            </w:pPr>
            <w:r w:rsidRPr="00F169C9">
              <w:rPr>
                <w:b/>
              </w:rPr>
              <w:t>Week</w:t>
            </w:r>
          </w:p>
        </w:tc>
        <w:tc>
          <w:tcPr>
            <w:tcW w:w="6074" w:type="dxa"/>
          </w:tcPr>
          <w:p w:rsidR="00F319E1" w:rsidRPr="00F169C9" w:rsidRDefault="00F319E1" w:rsidP="00F319E1">
            <w:pPr>
              <w:rPr>
                <w:b/>
              </w:rPr>
            </w:pPr>
            <w:r w:rsidRPr="00F169C9">
              <w:rPr>
                <w:b/>
              </w:rPr>
              <w:t>Tasks</w:t>
            </w:r>
          </w:p>
        </w:tc>
        <w:tc>
          <w:tcPr>
            <w:tcW w:w="810" w:type="dxa"/>
          </w:tcPr>
          <w:p w:rsidR="00F319E1" w:rsidRPr="00F169C9" w:rsidRDefault="00F319E1" w:rsidP="00F319E1">
            <w:pPr>
              <w:rPr>
                <w:b/>
              </w:rPr>
            </w:pPr>
          </w:p>
        </w:tc>
        <w:tc>
          <w:tcPr>
            <w:tcW w:w="2723" w:type="dxa"/>
          </w:tcPr>
          <w:p w:rsidR="00F319E1" w:rsidRPr="00F169C9" w:rsidRDefault="00F319E1" w:rsidP="00F319E1">
            <w:pPr>
              <w:rPr>
                <w:b/>
              </w:rPr>
            </w:pPr>
            <w:r w:rsidRPr="00F169C9">
              <w:rPr>
                <w:b/>
              </w:rPr>
              <w:t>Comments</w:t>
            </w:r>
          </w:p>
        </w:tc>
      </w:tr>
      <w:tr w:rsidR="00F319E1" w:rsidTr="005E413B">
        <w:tc>
          <w:tcPr>
            <w:tcW w:w="742" w:type="dxa"/>
          </w:tcPr>
          <w:p w:rsidR="00F319E1" w:rsidRPr="00D94552" w:rsidRDefault="00F319E1" w:rsidP="00F319E1">
            <w:pPr>
              <w:rPr>
                <w:b/>
              </w:rPr>
            </w:pPr>
            <w:r w:rsidRPr="00D94552">
              <w:rPr>
                <w:b/>
                <w:color w:val="FF0000"/>
              </w:rPr>
              <w:t>1</w:t>
            </w:r>
          </w:p>
        </w:tc>
        <w:tc>
          <w:tcPr>
            <w:tcW w:w="6074" w:type="dxa"/>
          </w:tcPr>
          <w:p w:rsidR="00F319E1" w:rsidRDefault="00F319E1" w:rsidP="00B721A6">
            <w:r>
              <w:t>Students must carry out a simple usability test on a website</w:t>
            </w:r>
          </w:p>
        </w:tc>
        <w:tc>
          <w:tcPr>
            <w:tcW w:w="810" w:type="dxa"/>
          </w:tcPr>
          <w:p w:rsidR="00F319E1" w:rsidRDefault="00F319E1" w:rsidP="004928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23" w:type="dxa"/>
          </w:tcPr>
          <w:p w:rsidR="00F319E1" w:rsidRDefault="001970BE" w:rsidP="00F319E1">
            <w:r>
              <w:t xml:space="preserve">Nimra, Andrew, Hassan, </w:t>
            </w:r>
            <w:proofErr w:type="spellStart"/>
            <w:r>
              <w:t>Ghinal</w:t>
            </w:r>
            <w:proofErr w:type="spellEnd"/>
            <w:r>
              <w:t xml:space="preserve"> </w:t>
            </w:r>
          </w:p>
        </w:tc>
      </w:tr>
      <w:tr w:rsidR="00F319E1" w:rsidTr="005E413B">
        <w:tc>
          <w:tcPr>
            <w:tcW w:w="742" w:type="dxa"/>
          </w:tcPr>
          <w:p w:rsidR="00F319E1" w:rsidRDefault="00F319E1" w:rsidP="00F319E1"/>
        </w:tc>
        <w:tc>
          <w:tcPr>
            <w:tcW w:w="6074" w:type="dxa"/>
          </w:tcPr>
          <w:p w:rsidR="00F319E1" w:rsidRDefault="00B721A6" w:rsidP="00F319E1">
            <w:r>
              <w:t>Document and present your results to the class in Session 2.</w:t>
            </w:r>
          </w:p>
        </w:tc>
        <w:tc>
          <w:tcPr>
            <w:tcW w:w="810" w:type="dxa"/>
          </w:tcPr>
          <w:p w:rsidR="00F319E1" w:rsidRDefault="00F319E1" w:rsidP="004928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23" w:type="dxa"/>
          </w:tcPr>
          <w:p w:rsidR="00F319E1" w:rsidRDefault="001970BE" w:rsidP="00F319E1">
            <w:r>
              <w:t xml:space="preserve">Nimra, Andrew, </w:t>
            </w:r>
            <w:proofErr w:type="spellStart"/>
            <w:r>
              <w:t>Ghinal</w:t>
            </w:r>
            <w:proofErr w:type="spellEnd"/>
          </w:p>
        </w:tc>
      </w:tr>
      <w:tr w:rsidR="001B34A5" w:rsidTr="005E413B">
        <w:tc>
          <w:tcPr>
            <w:tcW w:w="742" w:type="dxa"/>
          </w:tcPr>
          <w:p w:rsidR="001B34A5" w:rsidRDefault="001B34A5" w:rsidP="00F319E1"/>
        </w:tc>
        <w:tc>
          <w:tcPr>
            <w:tcW w:w="6074" w:type="dxa"/>
          </w:tcPr>
          <w:p w:rsidR="001B34A5" w:rsidRDefault="001B34A5" w:rsidP="00F319E1"/>
        </w:tc>
        <w:tc>
          <w:tcPr>
            <w:tcW w:w="810" w:type="dxa"/>
          </w:tcPr>
          <w:p w:rsidR="001B34A5" w:rsidRDefault="001B34A5" w:rsidP="00492810">
            <w:pPr>
              <w:jc w:val="center"/>
            </w:pPr>
          </w:p>
        </w:tc>
        <w:tc>
          <w:tcPr>
            <w:tcW w:w="2723" w:type="dxa"/>
          </w:tcPr>
          <w:p w:rsidR="001B34A5" w:rsidRDefault="001B34A5" w:rsidP="00F319E1"/>
        </w:tc>
      </w:tr>
      <w:tr w:rsidR="00F319E1" w:rsidTr="005E413B">
        <w:tc>
          <w:tcPr>
            <w:tcW w:w="742" w:type="dxa"/>
          </w:tcPr>
          <w:p w:rsidR="00F319E1" w:rsidRPr="00D94552" w:rsidRDefault="00F319E1" w:rsidP="00F319E1">
            <w:pPr>
              <w:rPr>
                <w:b/>
              </w:rPr>
            </w:pPr>
            <w:r w:rsidRPr="00D94552">
              <w:rPr>
                <w:b/>
                <w:color w:val="FF0000"/>
              </w:rPr>
              <w:t>2</w:t>
            </w:r>
          </w:p>
        </w:tc>
        <w:tc>
          <w:tcPr>
            <w:tcW w:w="6074" w:type="dxa"/>
          </w:tcPr>
          <w:p w:rsidR="00F319E1" w:rsidRDefault="00F319E1" w:rsidP="00F319E1">
            <w:r>
              <w:t>Roles assigned</w:t>
            </w:r>
          </w:p>
        </w:tc>
        <w:tc>
          <w:tcPr>
            <w:tcW w:w="810" w:type="dxa"/>
          </w:tcPr>
          <w:p w:rsidR="006E3DAD" w:rsidRDefault="006E3DAD" w:rsidP="004928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23" w:type="dxa"/>
          </w:tcPr>
          <w:p w:rsidR="00F319E1" w:rsidRDefault="00F43CB6" w:rsidP="00F319E1">
            <w:r>
              <w:t>--</w:t>
            </w:r>
          </w:p>
        </w:tc>
      </w:tr>
      <w:tr w:rsidR="00F319E1" w:rsidTr="005E413B">
        <w:tc>
          <w:tcPr>
            <w:tcW w:w="742" w:type="dxa"/>
          </w:tcPr>
          <w:p w:rsidR="00F319E1" w:rsidRDefault="00F319E1" w:rsidP="00F319E1"/>
        </w:tc>
        <w:tc>
          <w:tcPr>
            <w:tcW w:w="6074" w:type="dxa"/>
          </w:tcPr>
          <w:p w:rsidR="00F319E1" w:rsidRDefault="00F319E1" w:rsidP="00F319E1">
            <w:r>
              <w:t>Project plan</w:t>
            </w:r>
          </w:p>
        </w:tc>
        <w:tc>
          <w:tcPr>
            <w:tcW w:w="810" w:type="dxa"/>
          </w:tcPr>
          <w:p w:rsidR="00F319E1" w:rsidRDefault="006E3DAD" w:rsidP="00492810">
            <w:pPr>
              <w:jc w:val="center"/>
            </w:pPr>
            <w:r>
              <w:t>….</w:t>
            </w:r>
          </w:p>
        </w:tc>
        <w:tc>
          <w:tcPr>
            <w:tcW w:w="2723" w:type="dxa"/>
          </w:tcPr>
          <w:p w:rsidR="00F319E1" w:rsidRDefault="008750B2" w:rsidP="00F319E1">
            <w:r>
              <w:t>Everyone</w:t>
            </w:r>
          </w:p>
        </w:tc>
      </w:tr>
      <w:tr w:rsidR="00F319E1" w:rsidTr="005E413B">
        <w:tc>
          <w:tcPr>
            <w:tcW w:w="742" w:type="dxa"/>
          </w:tcPr>
          <w:p w:rsidR="00F319E1" w:rsidRDefault="00F319E1" w:rsidP="00F319E1"/>
        </w:tc>
        <w:tc>
          <w:tcPr>
            <w:tcW w:w="6074" w:type="dxa"/>
          </w:tcPr>
          <w:p w:rsidR="00F319E1" w:rsidRDefault="00F319E1" w:rsidP="00F319E1">
            <w:r>
              <w:t>Gantt Chart</w:t>
            </w:r>
          </w:p>
        </w:tc>
        <w:tc>
          <w:tcPr>
            <w:tcW w:w="810" w:type="dxa"/>
          </w:tcPr>
          <w:p w:rsidR="00F319E1" w:rsidRDefault="00F319E1" w:rsidP="004928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23" w:type="dxa"/>
          </w:tcPr>
          <w:p w:rsidR="00F319E1" w:rsidRDefault="00F43CB6" w:rsidP="00F319E1">
            <w:r>
              <w:t>Nimra and Hassan</w:t>
            </w:r>
          </w:p>
        </w:tc>
      </w:tr>
      <w:tr w:rsidR="00F319E1" w:rsidTr="005E413B">
        <w:tc>
          <w:tcPr>
            <w:tcW w:w="742" w:type="dxa"/>
          </w:tcPr>
          <w:p w:rsidR="00F319E1" w:rsidRDefault="00F319E1" w:rsidP="00F319E1"/>
        </w:tc>
        <w:tc>
          <w:tcPr>
            <w:tcW w:w="6074" w:type="dxa"/>
          </w:tcPr>
          <w:p w:rsidR="00F319E1" w:rsidRDefault="00F319E1" w:rsidP="00F319E1">
            <w:r>
              <w:t>Set up communication</w:t>
            </w:r>
          </w:p>
        </w:tc>
        <w:tc>
          <w:tcPr>
            <w:tcW w:w="810" w:type="dxa"/>
          </w:tcPr>
          <w:p w:rsidR="00F319E1" w:rsidRDefault="00F319E1" w:rsidP="004928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23" w:type="dxa"/>
          </w:tcPr>
          <w:p w:rsidR="00F319E1" w:rsidRDefault="00994E63" w:rsidP="00F319E1">
            <w:r>
              <w:t>--</w:t>
            </w:r>
          </w:p>
        </w:tc>
      </w:tr>
      <w:tr w:rsidR="00F319E1" w:rsidTr="005E413B">
        <w:tc>
          <w:tcPr>
            <w:tcW w:w="742" w:type="dxa"/>
          </w:tcPr>
          <w:p w:rsidR="00F319E1" w:rsidRDefault="00F319E1" w:rsidP="00F319E1"/>
        </w:tc>
        <w:tc>
          <w:tcPr>
            <w:tcW w:w="6074" w:type="dxa"/>
          </w:tcPr>
          <w:p w:rsidR="00F319E1" w:rsidRDefault="00A0578B" w:rsidP="00F319E1">
            <w:r>
              <w:t>Requirements and expectations</w:t>
            </w:r>
          </w:p>
        </w:tc>
        <w:tc>
          <w:tcPr>
            <w:tcW w:w="810" w:type="dxa"/>
          </w:tcPr>
          <w:p w:rsidR="00F319E1" w:rsidRDefault="006E3DAD" w:rsidP="00492810">
            <w:pPr>
              <w:jc w:val="center"/>
            </w:pPr>
            <w:r>
              <w:t>….</w:t>
            </w:r>
          </w:p>
        </w:tc>
        <w:tc>
          <w:tcPr>
            <w:tcW w:w="2723" w:type="dxa"/>
          </w:tcPr>
          <w:p w:rsidR="00F319E1" w:rsidRDefault="008750B2" w:rsidP="00F319E1">
            <w:r>
              <w:t>Everyone</w:t>
            </w:r>
          </w:p>
        </w:tc>
      </w:tr>
      <w:tr w:rsidR="00F319E1" w:rsidTr="005E413B">
        <w:tc>
          <w:tcPr>
            <w:tcW w:w="742" w:type="dxa"/>
          </w:tcPr>
          <w:p w:rsidR="00F319E1" w:rsidRDefault="00F319E1" w:rsidP="00F319E1"/>
        </w:tc>
        <w:tc>
          <w:tcPr>
            <w:tcW w:w="6074" w:type="dxa"/>
          </w:tcPr>
          <w:p w:rsidR="00F319E1" w:rsidRDefault="00A0578B" w:rsidP="00F319E1">
            <w:r>
              <w:t xml:space="preserve">Assessment </w:t>
            </w:r>
          </w:p>
        </w:tc>
        <w:tc>
          <w:tcPr>
            <w:tcW w:w="810" w:type="dxa"/>
          </w:tcPr>
          <w:p w:rsidR="00F319E1" w:rsidRDefault="006E3DAD" w:rsidP="00492810">
            <w:pPr>
              <w:jc w:val="center"/>
            </w:pPr>
            <w:r>
              <w:t>….</w:t>
            </w:r>
          </w:p>
        </w:tc>
        <w:tc>
          <w:tcPr>
            <w:tcW w:w="2723" w:type="dxa"/>
          </w:tcPr>
          <w:p w:rsidR="00F319E1" w:rsidRDefault="008750B2" w:rsidP="00F319E1">
            <w:r>
              <w:t>Everyone</w:t>
            </w:r>
          </w:p>
        </w:tc>
      </w:tr>
      <w:tr w:rsidR="00994E63" w:rsidTr="005E413B">
        <w:tc>
          <w:tcPr>
            <w:tcW w:w="742" w:type="dxa"/>
          </w:tcPr>
          <w:p w:rsidR="00994E63" w:rsidRDefault="00994E63" w:rsidP="00F319E1"/>
        </w:tc>
        <w:tc>
          <w:tcPr>
            <w:tcW w:w="6074" w:type="dxa"/>
          </w:tcPr>
          <w:p w:rsidR="00994E63" w:rsidRDefault="00994E63" w:rsidP="00F319E1"/>
        </w:tc>
        <w:tc>
          <w:tcPr>
            <w:tcW w:w="810" w:type="dxa"/>
          </w:tcPr>
          <w:p w:rsidR="00994E63" w:rsidRDefault="00994E63" w:rsidP="00492810">
            <w:pPr>
              <w:jc w:val="center"/>
            </w:pPr>
          </w:p>
        </w:tc>
        <w:tc>
          <w:tcPr>
            <w:tcW w:w="2723" w:type="dxa"/>
          </w:tcPr>
          <w:p w:rsidR="00994E63" w:rsidRDefault="00994E63" w:rsidP="00F319E1"/>
        </w:tc>
      </w:tr>
      <w:tr w:rsidR="00F319E1" w:rsidTr="005E413B">
        <w:tc>
          <w:tcPr>
            <w:tcW w:w="742" w:type="dxa"/>
          </w:tcPr>
          <w:p w:rsidR="00F319E1" w:rsidRPr="00D94552" w:rsidRDefault="00A0578B" w:rsidP="00F319E1">
            <w:pPr>
              <w:rPr>
                <w:b/>
              </w:rPr>
            </w:pPr>
            <w:r w:rsidRPr="00D94552">
              <w:rPr>
                <w:b/>
                <w:color w:val="FF0000"/>
              </w:rPr>
              <w:t>3</w:t>
            </w:r>
          </w:p>
        </w:tc>
        <w:tc>
          <w:tcPr>
            <w:tcW w:w="6074" w:type="dxa"/>
          </w:tcPr>
          <w:p w:rsidR="00F319E1" w:rsidRDefault="00A0578B" w:rsidP="00A0578B">
            <w:r>
              <w:t xml:space="preserve">Create a ‘site-map’ for your system </w:t>
            </w:r>
          </w:p>
        </w:tc>
        <w:tc>
          <w:tcPr>
            <w:tcW w:w="810" w:type="dxa"/>
          </w:tcPr>
          <w:p w:rsidR="00F319E1" w:rsidRDefault="00F319E1" w:rsidP="004928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23" w:type="dxa"/>
          </w:tcPr>
          <w:p w:rsidR="00F319E1" w:rsidRDefault="00E4443D" w:rsidP="00F319E1">
            <w:r>
              <w:t>Everyone</w:t>
            </w:r>
          </w:p>
        </w:tc>
      </w:tr>
      <w:tr w:rsidR="00A0578B" w:rsidTr="005E413B">
        <w:tc>
          <w:tcPr>
            <w:tcW w:w="742" w:type="dxa"/>
          </w:tcPr>
          <w:p w:rsidR="00A0578B" w:rsidRDefault="00A0578B" w:rsidP="00F319E1"/>
        </w:tc>
        <w:tc>
          <w:tcPr>
            <w:tcW w:w="6074" w:type="dxa"/>
          </w:tcPr>
          <w:p w:rsidR="00A0578B" w:rsidRDefault="00A0578B" w:rsidP="00A0578B">
            <w:r>
              <w:t xml:space="preserve">Produce a </w:t>
            </w:r>
            <w:r w:rsidRPr="0023532D">
              <w:rPr>
                <w:b/>
              </w:rPr>
              <w:t>paper prototype</w:t>
            </w:r>
          </w:p>
        </w:tc>
        <w:tc>
          <w:tcPr>
            <w:tcW w:w="810" w:type="dxa"/>
          </w:tcPr>
          <w:p w:rsidR="00A0578B" w:rsidRDefault="00A0578B" w:rsidP="004928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23" w:type="dxa"/>
          </w:tcPr>
          <w:p w:rsidR="00A0578B" w:rsidRDefault="00407E31" w:rsidP="00F319E1">
            <w:proofErr w:type="spellStart"/>
            <w:r>
              <w:t>Tolu</w:t>
            </w:r>
            <w:proofErr w:type="spellEnd"/>
            <w:r w:rsidR="00557232">
              <w:t xml:space="preserve"> and </w:t>
            </w:r>
            <w:proofErr w:type="spellStart"/>
            <w:r w:rsidR="00557232">
              <w:t>Mustafe</w:t>
            </w:r>
            <w:proofErr w:type="spellEnd"/>
          </w:p>
        </w:tc>
      </w:tr>
      <w:tr w:rsidR="00A0578B" w:rsidTr="005E413B">
        <w:tc>
          <w:tcPr>
            <w:tcW w:w="742" w:type="dxa"/>
          </w:tcPr>
          <w:p w:rsidR="00A0578B" w:rsidRDefault="00A0578B" w:rsidP="00F319E1"/>
        </w:tc>
        <w:tc>
          <w:tcPr>
            <w:tcW w:w="6074" w:type="dxa"/>
          </w:tcPr>
          <w:p w:rsidR="00A0578B" w:rsidRDefault="00A0578B" w:rsidP="00A0578B">
            <w:r>
              <w:t>Plan tests of the prototype</w:t>
            </w:r>
          </w:p>
        </w:tc>
        <w:tc>
          <w:tcPr>
            <w:tcW w:w="810" w:type="dxa"/>
          </w:tcPr>
          <w:p w:rsidR="00A0578B" w:rsidRDefault="00A0578B" w:rsidP="00492810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23" w:type="dxa"/>
          </w:tcPr>
          <w:p w:rsidR="00A0578B" w:rsidRDefault="00407E31" w:rsidP="00F169C9">
            <w:proofErr w:type="spellStart"/>
            <w:r>
              <w:t>Ghinal</w:t>
            </w:r>
            <w:proofErr w:type="spellEnd"/>
            <w:r w:rsidR="00F6149E">
              <w:t xml:space="preserve"> and</w:t>
            </w:r>
            <w:r w:rsidR="00557232">
              <w:t xml:space="preserve"> Nimra</w:t>
            </w:r>
          </w:p>
        </w:tc>
      </w:tr>
      <w:tr w:rsidR="00994E63" w:rsidTr="005E413B">
        <w:tc>
          <w:tcPr>
            <w:tcW w:w="742" w:type="dxa"/>
          </w:tcPr>
          <w:p w:rsidR="00994E63" w:rsidRDefault="00994E63" w:rsidP="00F319E1"/>
        </w:tc>
        <w:tc>
          <w:tcPr>
            <w:tcW w:w="6074" w:type="dxa"/>
          </w:tcPr>
          <w:p w:rsidR="00994E63" w:rsidRDefault="00994E63" w:rsidP="00A0578B"/>
        </w:tc>
        <w:tc>
          <w:tcPr>
            <w:tcW w:w="810" w:type="dxa"/>
          </w:tcPr>
          <w:p w:rsidR="00994E63" w:rsidRDefault="00994E63" w:rsidP="00F319E1"/>
        </w:tc>
        <w:tc>
          <w:tcPr>
            <w:tcW w:w="2723" w:type="dxa"/>
          </w:tcPr>
          <w:p w:rsidR="00994E63" w:rsidRDefault="00994E63" w:rsidP="00F319E1"/>
        </w:tc>
      </w:tr>
      <w:tr w:rsidR="00A0578B" w:rsidTr="005E413B">
        <w:tc>
          <w:tcPr>
            <w:tcW w:w="742" w:type="dxa"/>
          </w:tcPr>
          <w:p w:rsidR="00A0578B" w:rsidRPr="00D94552" w:rsidRDefault="00A0578B" w:rsidP="00F319E1">
            <w:pPr>
              <w:rPr>
                <w:b/>
                <w:color w:val="FF0000"/>
              </w:rPr>
            </w:pPr>
            <w:r w:rsidRPr="00D94552">
              <w:rPr>
                <w:b/>
                <w:color w:val="FF0000"/>
              </w:rPr>
              <w:t>4</w:t>
            </w:r>
          </w:p>
        </w:tc>
        <w:tc>
          <w:tcPr>
            <w:tcW w:w="6074" w:type="dxa"/>
          </w:tcPr>
          <w:p w:rsidR="00A0578B" w:rsidRDefault="00994E63" w:rsidP="00A0578B">
            <w:r>
              <w:t xml:space="preserve">Run usability tests on the </w:t>
            </w:r>
            <w:r w:rsidRPr="0023532D">
              <w:rPr>
                <w:b/>
              </w:rPr>
              <w:t>paper prototype</w:t>
            </w:r>
          </w:p>
        </w:tc>
        <w:tc>
          <w:tcPr>
            <w:tcW w:w="810" w:type="dxa"/>
          </w:tcPr>
          <w:p w:rsidR="00A0578B" w:rsidRDefault="00A0578B" w:rsidP="004B4C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23" w:type="dxa"/>
          </w:tcPr>
          <w:p w:rsidR="00A0578B" w:rsidRDefault="00407E31" w:rsidP="003F59A2">
            <w:proofErr w:type="spellStart"/>
            <w:r>
              <w:t>Mustafe</w:t>
            </w:r>
            <w:proofErr w:type="spellEnd"/>
            <w:r w:rsidR="003F59A2">
              <w:t xml:space="preserve">, Nimra, </w:t>
            </w:r>
            <w:proofErr w:type="spellStart"/>
            <w:r w:rsidR="005E413B">
              <w:t>Ghinal</w:t>
            </w:r>
            <w:proofErr w:type="spellEnd"/>
          </w:p>
        </w:tc>
      </w:tr>
      <w:tr w:rsidR="00A0578B" w:rsidTr="005E413B">
        <w:tc>
          <w:tcPr>
            <w:tcW w:w="742" w:type="dxa"/>
          </w:tcPr>
          <w:p w:rsidR="00A0578B" w:rsidRPr="00D94552" w:rsidRDefault="00A0578B" w:rsidP="00F319E1">
            <w:pPr>
              <w:rPr>
                <w:b/>
                <w:color w:val="FF0000"/>
              </w:rPr>
            </w:pPr>
          </w:p>
        </w:tc>
        <w:tc>
          <w:tcPr>
            <w:tcW w:w="6074" w:type="dxa"/>
          </w:tcPr>
          <w:p w:rsidR="00A0578B" w:rsidRDefault="00994E63" w:rsidP="00A0578B">
            <w:r>
              <w:t>Analyse results and identify required changes</w:t>
            </w:r>
          </w:p>
        </w:tc>
        <w:tc>
          <w:tcPr>
            <w:tcW w:w="810" w:type="dxa"/>
          </w:tcPr>
          <w:p w:rsidR="00A0578B" w:rsidRDefault="00A0578B" w:rsidP="004B4CA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23" w:type="dxa"/>
          </w:tcPr>
          <w:p w:rsidR="00A0578B" w:rsidRDefault="003F59A2" w:rsidP="00F319E1">
            <w:r>
              <w:t>Nimra</w:t>
            </w:r>
          </w:p>
        </w:tc>
      </w:tr>
      <w:tr w:rsidR="00A0578B" w:rsidTr="005E413B">
        <w:tc>
          <w:tcPr>
            <w:tcW w:w="742" w:type="dxa"/>
          </w:tcPr>
          <w:p w:rsidR="00A0578B" w:rsidRPr="00D94552" w:rsidRDefault="00A0578B" w:rsidP="00F319E1">
            <w:pPr>
              <w:rPr>
                <w:b/>
                <w:color w:val="FF0000"/>
              </w:rPr>
            </w:pPr>
          </w:p>
        </w:tc>
        <w:tc>
          <w:tcPr>
            <w:tcW w:w="6074" w:type="dxa"/>
          </w:tcPr>
          <w:p w:rsidR="00A0578B" w:rsidRDefault="00A0578B" w:rsidP="00A0578B"/>
        </w:tc>
        <w:tc>
          <w:tcPr>
            <w:tcW w:w="810" w:type="dxa"/>
          </w:tcPr>
          <w:p w:rsidR="00A0578B" w:rsidRDefault="00A0578B" w:rsidP="00F319E1"/>
        </w:tc>
        <w:tc>
          <w:tcPr>
            <w:tcW w:w="2723" w:type="dxa"/>
          </w:tcPr>
          <w:p w:rsidR="00A0578B" w:rsidRDefault="00A0578B" w:rsidP="00F319E1"/>
        </w:tc>
      </w:tr>
      <w:tr w:rsidR="00A0578B" w:rsidTr="005E413B">
        <w:tc>
          <w:tcPr>
            <w:tcW w:w="742" w:type="dxa"/>
          </w:tcPr>
          <w:p w:rsidR="00A0578B" w:rsidRPr="00D94552" w:rsidRDefault="00994E63" w:rsidP="00F319E1">
            <w:pPr>
              <w:rPr>
                <w:b/>
                <w:color w:val="FF0000"/>
              </w:rPr>
            </w:pPr>
            <w:r w:rsidRPr="00D94552">
              <w:rPr>
                <w:b/>
                <w:color w:val="FF0000"/>
              </w:rPr>
              <w:t>5</w:t>
            </w:r>
          </w:p>
        </w:tc>
        <w:tc>
          <w:tcPr>
            <w:tcW w:w="6074" w:type="dxa"/>
          </w:tcPr>
          <w:p w:rsidR="00A0578B" w:rsidRDefault="00994E63" w:rsidP="00994E63">
            <w:r>
              <w:t xml:space="preserve">Start coding up your system (if not already) </w:t>
            </w:r>
          </w:p>
        </w:tc>
        <w:tc>
          <w:tcPr>
            <w:tcW w:w="810" w:type="dxa"/>
          </w:tcPr>
          <w:p w:rsidR="00A0578B" w:rsidRDefault="00A0578B" w:rsidP="006D305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23" w:type="dxa"/>
          </w:tcPr>
          <w:p w:rsidR="00A0578B" w:rsidRDefault="00E4443D" w:rsidP="00E4443D">
            <w:r>
              <w:t>N</w:t>
            </w:r>
            <w:r w:rsidR="00707EA3">
              <w:t>imra</w:t>
            </w:r>
            <w:r w:rsidR="00407E31">
              <w:t xml:space="preserve">, </w:t>
            </w:r>
            <w:r>
              <w:t>Andrew</w:t>
            </w:r>
          </w:p>
        </w:tc>
      </w:tr>
      <w:tr w:rsidR="00994E63" w:rsidTr="005E413B">
        <w:tc>
          <w:tcPr>
            <w:tcW w:w="742" w:type="dxa"/>
          </w:tcPr>
          <w:p w:rsidR="00994E63" w:rsidRPr="00D94552" w:rsidRDefault="00994E63" w:rsidP="00F319E1">
            <w:pPr>
              <w:rPr>
                <w:b/>
                <w:color w:val="FF0000"/>
              </w:rPr>
            </w:pPr>
          </w:p>
        </w:tc>
        <w:tc>
          <w:tcPr>
            <w:tcW w:w="6074" w:type="dxa"/>
          </w:tcPr>
          <w:p w:rsidR="00994E63" w:rsidRDefault="00994E63" w:rsidP="00994E63">
            <w:r>
              <w:t>Taking note of results of the first round of testing</w:t>
            </w:r>
          </w:p>
        </w:tc>
        <w:tc>
          <w:tcPr>
            <w:tcW w:w="810" w:type="dxa"/>
          </w:tcPr>
          <w:p w:rsidR="00994E63" w:rsidRDefault="00557232" w:rsidP="00F319E1">
            <w:r>
              <w:t>….</w:t>
            </w:r>
          </w:p>
        </w:tc>
        <w:tc>
          <w:tcPr>
            <w:tcW w:w="2723" w:type="dxa"/>
          </w:tcPr>
          <w:p w:rsidR="00994E63" w:rsidRDefault="001970BE" w:rsidP="00F319E1">
            <w:r>
              <w:t>Everyone</w:t>
            </w:r>
          </w:p>
        </w:tc>
      </w:tr>
      <w:tr w:rsidR="00994E63" w:rsidTr="005E413B">
        <w:tc>
          <w:tcPr>
            <w:tcW w:w="742" w:type="dxa"/>
          </w:tcPr>
          <w:p w:rsidR="00994E63" w:rsidRPr="00D94552" w:rsidRDefault="00994E63" w:rsidP="00F319E1">
            <w:pPr>
              <w:rPr>
                <w:b/>
                <w:color w:val="FF0000"/>
              </w:rPr>
            </w:pPr>
          </w:p>
        </w:tc>
        <w:tc>
          <w:tcPr>
            <w:tcW w:w="6074" w:type="dxa"/>
          </w:tcPr>
          <w:p w:rsidR="00994E63" w:rsidRDefault="00994E63" w:rsidP="00994E63"/>
        </w:tc>
        <w:tc>
          <w:tcPr>
            <w:tcW w:w="810" w:type="dxa"/>
          </w:tcPr>
          <w:p w:rsidR="00994E63" w:rsidRDefault="00994E63" w:rsidP="00F319E1"/>
        </w:tc>
        <w:tc>
          <w:tcPr>
            <w:tcW w:w="2723" w:type="dxa"/>
          </w:tcPr>
          <w:p w:rsidR="00994E63" w:rsidRDefault="00994E63" w:rsidP="00F319E1"/>
        </w:tc>
      </w:tr>
      <w:tr w:rsidR="00994E63" w:rsidTr="005E413B">
        <w:tc>
          <w:tcPr>
            <w:tcW w:w="742" w:type="dxa"/>
          </w:tcPr>
          <w:p w:rsidR="00994E63" w:rsidRPr="00D94552" w:rsidRDefault="00994E63" w:rsidP="00F319E1">
            <w:pPr>
              <w:rPr>
                <w:b/>
                <w:color w:val="FF0000"/>
              </w:rPr>
            </w:pPr>
            <w:r w:rsidRPr="00D94552">
              <w:rPr>
                <w:b/>
                <w:color w:val="FF0000"/>
              </w:rPr>
              <w:t>6</w:t>
            </w:r>
          </w:p>
        </w:tc>
        <w:tc>
          <w:tcPr>
            <w:tcW w:w="6074" w:type="dxa"/>
          </w:tcPr>
          <w:p w:rsidR="00994E63" w:rsidRDefault="00994E63" w:rsidP="00994E63">
            <w:r>
              <w:t>Continue coding of the system</w:t>
            </w:r>
            <w:r w:rsidR="0068028D">
              <w:t xml:space="preserve"> (</w:t>
            </w:r>
            <w:r w:rsidR="0068028D" w:rsidRPr="0068028D">
              <w:rPr>
                <w:b/>
              </w:rPr>
              <w:t>prototype</w:t>
            </w:r>
            <w:r w:rsidR="0068028D">
              <w:t>)</w:t>
            </w:r>
          </w:p>
        </w:tc>
        <w:tc>
          <w:tcPr>
            <w:tcW w:w="810" w:type="dxa"/>
          </w:tcPr>
          <w:p w:rsidR="00994E63" w:rsidRDefault="00557232" w:rsidP="00F319E1">
            <w:r>
              <w:t>….</w:t>
            </w:r>
          </w:p>
        </w:tc>
        <w:tc>
          <w:tcPr>
            <w:tcW w:w="2723" w:type="dxa"/>
          </w:tcPr>
          <w:p w:rsidR="00994E63" w:rsidRDefault="00407E31" w:rsidP="00F319E1">
            <w:r>
              <w:t>Nimra, Daniel, Andrew</w:t>
            </w:r>
          </w:p>
        </w:tc>
      </w:tr>
      <w:tr w:rsidR="00994E63" w:rsidTr="005E413B">
        <w:tc>
          <w:tcPr>
            <w:tcW w:w="742" w:type="dxa"/>
          </w:tcPr>
          <w:p w:rsidR="00994E63" w:rsidRDefault="00994E63" w:rsidP="00F319E1"/>
        </w:tc>
        <w:tc>
          <w:tcPr>
            <w:tcW w:w="6074" w:type="dxa"/>
          </w:tcPr>
          <w:p w:rsidR="00994E63" w:rsidRDefault="00994E63" w:rsidP="00994E63">
            <w:r>
              <w:t xml:space="preserve">Have a working </w:t>
            </w:r>
            <w:r w:rsidRPr="0068028D">
              <w:rPr>
                <w:b/>
              </w:rPr>
              <w:t>prototype</w:t>
            </w:r>
            <w:r>
              <w:t xml:space="preserve"> by the end of this week (even if not fully functional). To check if it works as intended.</w:t>
            </w:r>
          </w:p>
        </w:tc>
        <w:tc>
          <w:tcPr>
            <w:tcW w:w="810" w:type="dxa"/>
          </w:tcPr>
          <w:p w:rsidR="00994E63" w:rsidRDefault="005E413B" w:rsidP="00F319E1">
            <w:r>
              <w:t>….</w:t>
            </w:r>
          </w:p>
        </w:tc>
        <w:tc>
          <w:tcPr>
            <w:tcW w:w="2723" w:type="dxa"/>
          </w:tcPr>
          <w:p w:rsidR="00994E63" w:rsidRDefault="00AD5BF5" w:rsidP="004B4CA1">
            <w:pPr>
              <w:tabs>
                <w:tab w:val="left" w:pos="1335"/>
                <w:tab w:val="left" w:pos="1785"/>
              </w:tabs>
            </w:pPr>
            <w:r>
              <w:t>Everyone</w:t>
            </w:r>
            <w:r w:rsidR="00755587">
              <w:tab/>
            </w:r>
            <w:r w:rsidR="004B4CA1">
              <w:tab/>
            </w:r>
            <w:bookmarkStart w:id="0" w:name="_GoBack"/>
            <w:bookmarkEnd w:id="0"/>
          </w:p>
        </w:tc>
      </w:tr>
      <w:tr w:rsidR="00994E63" w:rsidTr="005E413B">
        <w:tc>
          <w:tcPr>
            <w:tcW w:w="742" w:type="dxa"/>
          </w:tcPr>
          <w:p w:rsidR="00994E63" w:rsidRDefault="00994E63" w:rsidP="00F319E1"/>
        </w:tc>
        <w:tc>
          <w:tcPr>
            <w:tcW w:w="6074" w:type="dxa"/>
          </w:tcPr>
          <w:p w:rsidR="00994E63" w:rsidRDefault="00994E63" w:rsidP="00994E63">
            <w:r>
              <w:t xml:space="preserve">Plan tests for this </w:t>
            </w:r>
            <w:r w:rsidRPr="0068028D">
              <w:rPr>
                <w:b/>
              </w:rPr>
              <w:t>prototype</w:t>
            </w:r>
          </w:p>
        </w:tc>
        <w:tc>
          <w:tcPr>
            <w:tcW w:w="810" w:type="dxa"/>
          </w:tcPr>
          <w:p w:rsidR="00994E63" w:rsidRDefault="00994E63" w:rsidP="00F319E1"/>
        </w:tc>
        <w:tc>
          <w:tcPr>
            <w:tcW w:w="2723" w:type="dxa"/>
          </w:tcPr>
          <w:p w:rsidR="00994E63" w:rsidRDefault="00407E31" w:rsidP="00F319E1">
            <w:proofErr w:type="spellStart"/>
            <w:r>
              <w:t>Ghinal</w:t>
            </w:r>
            <w:proofErr w:type="spellEnd"/>
          </w:p>
        </w:tc>
      </w:tr>
      <w:tr w:rsidR="00994E63" w:rsidTr="005E413B">
        <w:tc>
          <w:tcPr>
            <w:tcW w:w="742" w:type="dxa"/>
          </w:tcPr>
          <w:p w:rsidR="00994E63" w:rsidRDefault="00994E63" w:rsidP="00F319E1"/>
        </w:tc>
        <w:tc>
          <w:tcPr>
            <w:tcW w:w="6074" w:type="dxa"/>
          </w:tcPr>
          <w:p w:rsidR="00994E63" w:rsidRDefault="00994E63" w:rsidP="00994E63"/>
        </w:tc>
        <w:tc>
          <w:tcPr>
            <w:tcW w:w="810" w:type="dxa"/>
          </w:tcPr>
          <w:p w:rsidR="00994E63" w:rsidRDefault="00994E63" w:rsidP="00F319E1"/>
        </w:tc>
        <w:tc>
          <w:tcPr>
            <w:tcW w:w="2723" w:type="dxa"/>
          </w:tcPr>
          <w:p w:rsidR="00994E63" w:rsidRDefault="00994E63" w:rsidP="00F319E1"/>
        </w:tc>
      </w:tr>
      <w:tr w:rsidR="00994E63" w:rsidTr="005E413B">
        <w:tc>
          <w:tcPr>
            <w:tcW w:w="742" w:type="dxa"/>
          </w:tcPr>
          <w:p w:rsidR="00994E63" w:rsidRPr="00D94552" w:rsidRDefault="00994E63" w:rsidP="00F319E1">
            <w:pPr>
              <w:rPr>
                <w:b/>
                <w:color w:val="FF0000"/>
              </w:rPr>
            </w:pPr>
            <w:r w:rsidRPr="00D94552">
              <w:rPr>
                <w:b/>
                <w:color w:val="FF0000"/>
              </w:rPr>
              <w:t>7</w:t>
            </w:r>
          </w:p>
        </w:tc>
        <w:tc>
          <w:tcPr>
            <w:tcW w:w="6074" w:type="dxa"/>
          </w:tcPr>
          <w:p w:rsidR="00994E63" w:rsidRDefault="00994E63" w:rsidP="00994E63">
            <w:r>
              <w:t xml:space="preserve">Run usability tests on the </w:t>
            </w:r>
            <w:r w:rsidRPr="0068028D">
              <w:rPr>
                <w:b/>
              </w:rPr>
              <w:t>alpha product</w:t>
            </w:r>
          </w:p>
        </w:tc>
        <w:tc>
          <w:tcPr>
            <w:tcW w:w="810" w:type="dxa"/>
          </w:tcPr>
          <w:p w:rsidR="00994E63" w:rsidRDefault="00994E63" w:rsidP="00F319E1"/>
        </w:tc>
        <w:tc>
          <w:tcPr>
            <w:tcW w:w="2723" w:type="dxa"/>
          </w:tcPr>
          <w:p w:rsidR="00994E63" w:rsidRDefault="00994E63" w:rsidP="00F319E1">
            <w:proofErr w:type="spellStart"/>
            <w:r>
              <w:t>Mustefe</w:t>
            </w:r>
            <w:proofErr w:type="spellEnd"/>
          </w:p>
        </w:tc>
      </w:tr>
      <w:tr w:rsidR="00994E63" w:rsidTr="005E413B">
        <w:tc>
          <w:tcPr>
            <w:tcW w:w="742" w:type="dxa"/>
          </w:tcPr>
          <w:p w:rsidR="00994E63" w:rsidRPr="00D94552" w:rsidRDefault="00994E63" w:rsidP="00F319E1">
            <w:pPr>
              <w:rPr>
                <w:b/>
                <w:color w:val="FF0000"/>
              </w:rPr>
            </w:pPr>
          </w:p>
        </w:tc>
        <w:tc>
          <w:tcPr>
            <w:tcW w:w="6074" w:type="dxa"/>
          </w:tcPr>
          <w:p w:rsidR="00994E63" w:rsidRDefault="00994E63" w:rsidP="00994E63">
            <w:r>
              <w:t>Analyse results and identify required changes.</w:t>
            </w:r>
          </w:p>
        </w:tc>
        <w:tc>
          <w:tcPr>
            <w:tcW w:w="810" w:type="dxa"/>
          </w:tcPr>
          <w:p w:rsidR="00994E63" w:rsidRDefault="00994E63" w:rsidP="00F319E1"/>
        </w:tc>
        <w:tc>
          <w:tcPr>
            <w:tcW w:w="2723" w:type="dxa"/>
          </w:tcPr>
          <w:p w:rsidR="00994E63" w:rsidRDefault="00407E31" w:rsidP="00F319E1">
            <w:r>
              <w:t>Everyone</w:t>
            </w:r>
          </w:p>
        </w:tc>
      </w:tr>
      <w:tr w:rsidR="00E4443D" w:rsidTr="005E413B">
        <w:tc>
          <w:tcPr>
            <w:tcW w:w="742" w:type="dxa"/>
          </w:tcPr>
          <w:p w:rsidR="00E4443D" w:rsidRPr="00D94552" w:rsidRDefault="00E4443D" w:rsidP="00F319E1">
            <w:pPr>
              <w:rPr>
                <w:b/>
                <w:color w:val="FF0000"/>
              </w:rPr>
            </w:pPr>
          </w:p>
        </w:tc>
        <w:tc>
          <w:tcPr>
            <w:tcW w:w="6074" w:type="dxa"/>
          </w:tcPr>
          <w:p w:rsidR="00E4443D" w:rsidRDefault="00E4443D" w:rsidP="00994E63">
            <w:r>
              <w:t>Prepare presentation slides</w:t>
            </w:r>
          </w:p>
        </w:tc>
        <w:tc>
          <w:tcPr>
            <w:tcW w:w="810" w:type="dxa"/>
          </w:tcPr>
          <w:p w:rsidR="00E4443D" w:rsidRDefault="00E4443D" w:rsidP="00F319E1"/>
        </w:tc>
        <w:tc>
          <w:tcPr>
            <w:tcW w:w="2723" w:type="dxa"/>
          </w:tcPr>
          <w:p w:rsidR="00E4443D" w:rsidRDefault="00D3176A" w:rsidP="00F319E1">
            <w:r>
              <w:t>Everyone</w:t>
            </w:r>
          </w:p>
        </w:tc>
      </w:tr>
      <w:tr w:rsidR="00994E63" w:rsidTr="005E413B">
        <w:tc>
          <w:tcPr>
            <w:tcW w:w="742" w:type="dxa"/>
          </w:tcPr>
          <w:p w:rsidR="00994E63" w:rsidRPr="00D94552" w:rsidRDefault="00994E63" w:rsidP="00F319E1">
            <w:pPr>
              <w:rPr>
                <w:b/>
                <w:color w:val="FF0000"/>
              </w:rPr>
            </w:pPr>
          </w:p>
        </w:tc>
        <w:tc>
          <w:tcPr>
            <w:tcW w:w="6074" w:type="dxa"/>
          </w:tcPr>
          <w:p w:rsidR="00994E63" w:rsidRDefault="00994E63" w:rsidP="00994E63"/>
        </w:tc>
        <w:tc>
          <w:tcPr>
            <w:tcW w:w="810" w:type="dxa"/>
          </w:tcPr>
          <w:p w:rsidR="00994E63" w:rsidRDefault="00994E63" w:rsidP="00F319E1"/>
        </w:tc>
        <w:tc>
          <w:tcPr>
            <w:tcW w:w="2723" w:type="dxa"/>
          </w:tcPr>
          <w:p w:rsidR="00994E63" w:rsidRDefault="00994E63" w:rsidP="00F319E1"/>
        </w:tc>
      </w:tr>
      <w:tr w:rsidR="00994E63" w:rsidTr="005E413B">
        <w:tc>
          <w:tcPr>
            <w:tcW w:w="742" w:type="dxa"/>
          </w:tcPr>
          <w:p w:rsidR="00994E63" w:rsidRPr="00D94552" w:rsidRDefault="00994E63" w:rsidP="00F319E1">
            <w:pPr>
              <w:rPr>
                <w:b/>
                <w:color w:val="FF0000"/>
              </w:rPr>
            </w:pPr>
            <w:r w:rsidRPr="00D94552">
              <w:rPr>
                <w:b/>
                <w:color w:val="FF0000"/>
              </w:rPr>
              <w:t>8</w:t>
            </w:r>
          </w:p>
        </w:tc>
        <w:tc>
          <w:tcPr>
            <w:tcW w:w="6074" w:type="dxa"/>
          </w:tcPr>
          <w:p w:rsidR="00994E63" w:rsidRDefault="00E4443D" w:rsidP="00994E63">
            <w:r>
              <w:t>Requirements analysis based on last week’s findings</w:t>
            </w:r>
          </w:p>
        </w:tc>
        <w:tc>
          <w:tcPr>
            <w:tcW w:w="810" w:type="dxa"/>
          </w:tcPr>
          <w:p w:rsidR="00994E63" w:rsidRDefault="00994E63" w:rsidP="00F319E1"/>
        </w:tc>
        <w:tc>
          <w:tcPr>
            <w:tcW w:w="2723" w:type="dxa"/>
          </w:tcPr>
          <w:p w:rsidR="00994E63" w:rsidRDefault="004432E3" w:rsidP="00F319E1">
            <w:r>
              <w:t>Hassan</w:t>
            </w:r>
          </w:p>
        </w:tc>
      </w:tr>
      <w:tr w:rsidR="00994E63" w:rsidTr="005E413B">
        <w:tc>
          <w:tcPr>
            <w:tcW w:w="742" w:type="dxa"/>
          </w:tcPr>
          <w:p w:rsidR="00994E63" w:rsidRPr="00D94552" w:rsidRDefault="00994E63" w:rsidP="00F319E1">
            <w:pPr>
              <w:rPr>
                <w:b/>
                <w:color w:val="FF0000"/>
              </w:rPr>
            </w:pPr>
          </w:p>
        </w:tc>
        <w:tc>
          <w:tcPr>
            <w:tcW w:w="6074" w:type="dxa"/>
          </w:tcPr>
          <w:p w:rsidR="00994E63" w:rsidRDefault="00E4443D" w:rsidP="00994E63">
            <w:r>
              <w:t xml:space="preserve">Start work on </w:t>
            </w:r>
            <w:r w:rsidRPr="0068028D">
              <w:rPr>
                <w:b/>
              </w:rPr>
              <w:t>beta product</w:t>
            </w:r>
          </w:p>
        </w:tc>
        <w:tc>
          <w:tcPr>
            <w:tcW w:w="810" w:type="dxa"/>
          </w:tcPr>
          <w:p w:rsidR="00994E63" w:rsidRDefault="00994E63" w:rsidP="00F319E1"/>
        </w:tc>
        <w:tc>
          <w:tcPr>
            <w:tcW w:w="2723" w:type="dxa"/>
          </w:tcPr>
          <w:p w:rsidR="00994E63" w:rsidRDefault="00A92AB1" w:rsidP="00F319E1">
            <w:r>
              <w:t>Everyone</w:t>
            </w:r>
          </w:p>
        </w:tc>
      </w:tr>
      <w:tr w:rsidR="00994E63" w:rsidTr="005E413B">
        <w:tc>
          <w:tcPr>
            <w:tcW w:w="742" w:type="dxa"/>
          </w:tcPr>
          <w:p w:rsidR="00994E63" w:rsidRPr="00D94552" w:rsidRDefault="00994E63" w:rsidP="00F319E1">
            <w:pPr>
              <w:rPr>
                <w:b/>
                <w:color w:val="FF0000"/>
              </w:rPr>
            </w:pPr>
          </w:p>
        </w:tc>
        <w:tc>
          <w:tcPr>
            <w:tcW w:w="6074" w:type="dxa"/>
          </w:tcPr>
          <w:p w:rsidR="00994E63" w:rsidRDefault="00994E63" w:rsidP="00994E63"/>
        </w:tc>
        <w:tc>
          <w:tcPr>
            <w:tcW w:w="810" w:type="dxa"/>
          </w:tcPr>
          <w:p w:rsidR="00994E63" w:rsidRDefault="00994E63" w:rsidP="00F319E1"/>
        </w:tc>
        <w:tc>
          <w:tcPr>
            <w:tcW w:w="2723" w:type="dxa"/>
          </w:tcPr>
          <w:p w:rsidR="00994E63" w:rsidRDefault="00994E63" w:rsidP="00F319E1"/>
        </w:tc>
      </w:tr>
      <w:tr w:rsidR="00E4443D" w:rsidTr="005E413B">
        <w:tc>
          <w:tcPr>
            <w:tcW w:w="742" w:type="dxa"/>
          </w:tcPr>
          <w:p w:rsidR="00E4443D" w:rsidRPr="00D94552" w:rsidRDefault="00E4443D" w:rsidP="00F319E1">
            <w:pPr>
              <w:rPr>
                <w:b/>
                <w:color w:val="FF0000"/>
              </w:rPr>
            </w:pPr>
            <w:r w:rsidRPr="00D94552">
              <w:rPr>
                <w:b/>
                <w:color w:val="FF0000"/>
              </w:rPr>
              <w:t>9</w:t>
            </w:r>
          </w:p>
        </w:tc>
        <w:tc>
          <w:tcPr>
            <w:tcW w:w="6074" w:type="dxa"/>
          </w:tcPr>
          <w:p w:rsidR="00E4443D" w:rsidRDefault="00E4443D" w:rsidP="00E4443D">
            <w:r>
              <w:t xml:space="preserve">Continue work on </w:t>
            </w:r>
            <w:r w:rsidRPr="0068028D">
              <w:rPr>
                <w:b/>
              </w:rPr>
              <w:t>beta product</w:t>
            </w:r>
          </w:p>
        </w:tc>
        <w:tc>
          <w:tcPr>
            <w:tcW w:w="810" w:type="dxa"/>
          </w:tcPr>
          <w:p w:rsidR="00E4443D" w:rsidRDefault="00E4443D" w:rsidP="00F319E1"/>
        </w:tc>
        <w:tc>
          <w:tcPr>
            <w:tcW w:w="2723" w:type="dxa"/>
          </w:tcPr>
          <w:p w:rsidR="00E4443D" w:rsidRDefault="00407E31" w:rsidP="00F319E1">
            <w:r>
              <w:t>Nimra, Daniel, Andrew</w:t>
            </w:r>
          </w:p>
        </w:tc>
      </w:tr>
      <w:tr w:rsidR="00E4443D" w:rsidTr="005E413B">
        <w:tc>
          <w:tcPr>
            <w:tcW w:w="742" w:type="dxa"/>
          </w:tcPr>
          <w:p w:rsidR="00E4443D" w:rsidRPr="00D94552" w:rsidRDefault="00E4443D" w:rsidP="00F319E1">
            <w:pPr>
              <w:rPr>
                <w:b/>
                <w:color w:val="FF0000"/>
              </w:rPr>
            </w:pPr>
          </w:p>
        </w:tc>
        <w:tc>
          <w:tcPr>
            <w:tcW w:w="6074" w:type="dxa"/>
          </w:tcPr>
          <w:p w:rsidR="00E4443D" w:rsidRDefault="00E4443D" w:rsidP="00E4443D">
            <w:r>
              <w:t>Finish production of</w:t>
            </w:r>
            <w:r w:rsidR="0068028D">
              <w:t xml:space="preserve"> </w:t>
            </w:r>
            <w:r w:rsidR="0068028D" w:rsidRPr="0068028D">
              <w:rPr>
                <w:b/>
              </w:rPr>
              <w:t>final</w:t>
            </w:r>
            <w:r w:rsidRPr="0068028D">
              <w:rPr>
                <w:b/>
              </w:rPr>
              <w:t xml:space="preserve"> product</w:t>
            </w:r>
            <w:r>
              <w:t xml:space="preserve"> by the end of the week</w:t>
            </w:r>
          </w:p>
        </w:tc>
        <w:tc>
          <w:tcPr>
            <w:tcW w:w="810" w:type="dxa"/>
          </w:tcPr>
          <w:p w:rsidR="00E4443D" w:rsidRDefault="00E4443D" w:rsidP="00F319E1"/>
        </w:tc>
        <w:tc>
          <w:tcPr>
            <w:tcW w:w="2723" w:type="dxa"/>
          </w:tcPr>
          <w:p w:rsidR="00E4443D" w:rsidRDefault="00A92AB1" w:rsidP="00F319E1">
            <w:r>
              <w:t>Everyone</w:t>
            </w:r>
          </w:p>
        </w:tc>
      </w:tr>
      <w:tr w:rsidR="00E4443D" w:rsidTr="005E413B">
        <w:tc>
          <w:tcPr>
            <w:tcW w:w="742" w:type="dxa"/>
          </w:tcPr>
          <w:p w:rsidR="00E4443D" w:rsidRPr="00D94552" w:rsidRDefault="00E4443D" w:rsidP="00F319E1">
            <w:pPr>
              <w:rPr>
                <w:b/>
                <w:color w:val="FF0000"/>
              </w:rPr>
            </w:pPr>
          </w:p>
        </w:tc>
        <w:tc>
          <w:tcPr>
            <w:tcW w:w="6074" w:type="dxa"/>
          </w:tcPr>
          <w:p w:rsidR="00E4443D" w:rsidRDefault="00E4443D" w:rsidP="00994E63"/>
        </w:tc>
        <w:tc>
          <w:tcPr>
            <w:tcW w:w="810" w:type="dxa"/>
          </w:tcPr>
          <w:p w:rsidR="00E4443D" w:rsidRDefault="00E4443D" w:rsidP="00F319E1"/>
        </w:tc>
        <w:tc>
          <w:tcPr>
            <w:tcW w:w="2723" w:type="dxa"/>
          </w:tcPr>
          <w:p w:rsidR="00E4443D" w:rsidRDefault="00E4443D" w:rsidP="00F319E1"/>
        </w:tc>
      </w:tr>
      <w:tr w:rsidR="00E4443D" w:rsidTr="005E413B">
        <w:tc>
          <w:tcPr>
            <w:tcW w:w="742" w:type="dxa"/>
          </w:tcPr>
          <w:p w:rsidR="00E4443D" w:rsidRPr="00D94552" w:rsidRDefault="00E4443D" w:rsidP="00F319E1">
            <w:pPr>
              <w:rPr>
                <w:b/>
                <w:color w:val="FF0000"/>
              </w:rPr>
            </w:pPr>
            <w:r w:rsidRPr="00D94552">
              <w:rPr>
                <w:b/>
                <w:color w:val="FF0000"/>
              </w:rPr>
              <w:t>10</w:t>
            </w:r>
          </w:p>
        </w:tc>
        <w:tc>
          <w:tcPr>
            <w:tcW w:w="6074" w:type="dxa"/>
          </w:tcPr>
          <w:p w:rsidR="00E4443D" w:rsidRDefault="00E4443D" w:rsidP="00994E63">
            <w:r>
              <w:t xml:space="preserve">Group report </w:t>
            </w:r>
          </w:p>
        </w:tc>
        <w:tc>
          <w:tcPr>
            <w:tcW w:w="810" w:type="dxa"/>
          </w:tcPr>
          <w:p w:rsidR="00E4443D" w:rsidRDefault="00E14911" w:rsidP="00F319E1">
            <w:r>
              <w:t>….</w:t>
            </w:r>
          </w:p>
        </w:tc>
        <w:tc>
          <w:tcPr>
            <w:tcW w:w="2723" w:type="dxa"/>
          </w:tcPr>
          <w:p w:rsidR="00E4443D" w:rsidRDefault="00E4443D" w:rsidP="00F319E1">
            <w:r>
              <w:t>Nimra</w:t>
            </w:r>
          </w:p>
        </w:tc>
      </w:tr>
      <w:tr w:rsidR="00E4443D" w:rsidTr="005E413B">
        <w:tc>
          <w:tcPr>
            <w:tcW w:w="742" w:type="dxa"/>
          </w:tcPr>
          <w:p w:rsidR="00E4443D" w:rsidRPr="00D94552" w:rsidRDefault="00E4443D" w:rsidP="00F319E1">
            <w:pPr>
              <w:rPr>
                <w:b/>
                <w:color w:val="FF0000"/>
              </w:rPr>
            </w:pPr>
          </w:p>
        </w:tc>
        <w:tc>
          <w:tcPr>
            <w:tcW w:w="6074" w:type="dxa"/>
          </w:tcPr>
          <w:p w:rsidR="00E4443D" w:rsidRDefault="00E4443D" w:rsidP="00994E63">
            <w:r>
              <w:t xml:space="preserve">Submit it by the end of the week </w:t>
            </w:r>
          </w:p>
        </w:tc>
        <w:tc>
          <w:tcPr>
            <w:tcW w:w="810" w:type="dxa"/>
          </w:tcPr>
          <w:p w:rsidR="00E4443D" w:rsidRDefault="00E4443D" w:rsidP="00F319E1"/>
        </w:tc>
        <w:tc>
          <w:tcPr>
            <w:tcW w:w="2723" w:type="dxa"/>
          </w:tcPr>
          <w:p w:rsidR="00E4443D" w:rsidRDefault="00407E31" w:rsidP="00F319E1">
            <w:r>
              <w:t>Everyone</w:t>
            </w:r>
          </w:p>
        </w:tc>
      </w:tr>
      <w:tr w:rsidR="00E4443D" w:rsidTr="005E413B">
        <w:tc>
          <w:tcPr>
            <w:tcW w:w="742" w:type="dxa"/>
          </w:tcPr>
          <w:p w:rsidR="00E4443D" w:rsidRPr="00D94552" w:rsidRDefault="00E4443D" w:rsidP="00F319E1">
            <w:pPr>
              <w:rPr>
                <w:b/>
                <w:color w:val="FF0000"/>
              </w:rPr>
            </w:pPr>
          </w:p>
        </w:tc>
        <w:tc>
          <w:tcPr>
            <w:tcW w:w="6074" w:type="dxa"/>
          </w:tcPr>
          <w:p w:rsidR="00E4443D" w:rsidRDefault="00E4443D" w:rsidP="00994E63"/>
        </w:tc>
        <w:tc>
          <w:tcPr>
            <w:tcW w:w="810" w:type="dxa"/>
          </w:tcPr>
          <w:p w:rsidR="00E4443D" w:rsidRDefault="00E4443D" w:rsidP="00F319E1"/>
        </w:tc>
        <w:tc>
          <w:tcPr>
            <w:tcW w:w="2723" w:type="dxa"/>
          </w:tcPr>
          <w:p w:rsidR="00E4443D" w:rsidRDefault="00E4443D" w:rsidP="00F319E1"/>
        </w:tc>
      </w:tr>
      <w:tr w:rsidR="00E4443D" w:rsidTr="005E413B">
        <w:tc>
          <w:tcPr>
            <w:tcW w:w="742" w:type="dxa"/>
          </w:tcPr>
          <w:p w:rsidR="00E4443D" w:rsidRPr="00D94552" w:rsidRDefault="00E4443D" w:rsidP="00F319E1">
            <w:pPr>
              <w:rPr>
                <w:b/>
                <w:color w:val="FF0000"/>
              </w:rPr>
            </w:pPr>
            <w:r w:rsidRPr="00D94552">
              <w:rPr>
                <w:b/>
                <w:color w:val="FF0000"/>
              </w:rPr>
              <w:t>11</w:t>
            </w:r>
          </w:p>
        </w:tc>
        <w:tc>
          <w:tcPr>
            <w:tcW w:w="6074" w:type="dxa"/>
          </w:tcPr>
          <w:p w:rsidR="00E4443D" w:rsidRDefault="00E4443D" w:rsidP="00994E63">
            <w:proofErr w:type="spellStart"/>
            <w:r>
              <w:t>Vivas</w:t>
            </w:r>
            <w:proofErr w:type="spellEnd"/>
          </w:p>
        </w:tc>
        <w:tc>
          <w:tcPr>
            <w:tcW w:w="810" w:type="dxa"/>
          </w:tcPr>
          <w:p w:rsidR="00E4443D" w:rsidRPr="00E4443D" w:rsidRDefault="00E4443D" w:rsidP="00F319E1">
            <w:pPr>
              <w:rPr>
                <w:color w:val="0D0D0D" w:themeColor="text1" w:themeTint="F2"/>
              </w:rPr>
            </w:pPr>
          </w:p>
        </w:tc>
        <w:tc>
          <w:tcPr>
            <w:tcW w:w="2723" w:type="dxa"/>
          </w:tcPr>
          <w:p w:rsidR="00E4443D" w:rsidRPr="00E4443D" w:rsidRDefault="00E4443D" w:rsidP="00F319E1">
            <w:pPr>
              <w:rPr>
                <w:color w:val="0D0D0D" w:themeColor="text1" w:themeTint="F2"/>
              </w:rPr>
            </w:pPr>
            <w:r w:rsidRPr="00E4443D">
              <w:rPr>
                <w:color w:val="0D0D0D" w:themeColor="text1" w:themeTint="F2"/>
                <w:highlight w:val="red"/>
              </w:rPr>
              <w:t>FINISHED!!!!</w:t>
            </w:r>
          </w:p>
        </w:tc>
      </w:tr>
    </w:tbl>
    <w:tbl>
      <w:tblPr>
        <w:tblStyle w:val="TableGrid"/>
        <w:tblpPr w:leftFromText="180" w:rightFromText="180" w:vertAnchor="text" w:horzAnchor="page" w:tblpX="3448" w:tblpY="146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C76CAD" w:rsidTr="00C76CAD">
        <w:tc>
          <w:tcPr>
            <w:tcW w:w="1242" w:type="dxa"/>
          </w:tcPr>
          <w:p w:rsidR="00C76CAD" w:rsidRDefault="00C76CAD" w:rsidP="00C76CA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828" w:type="dxa"/>
          </w:tcPr>
          <w:p w:rsidR="00C76CAD" w:rsidRDefault="00C76CAD" w:rsidP="00C76CAD">
            <w:r>
              <w:t>Done</w:t>
            </w:r>
          </w:p>
        </w:tc>
      </w:tr>
      <w:tr w:rsidR="00C76CAD" w:rsidTr="00C76CAD">
        <w:tc>
          <w:tcPr>
            <w:tcW w:w="1242" w:type="dxa"/>
          </w:tcPr>
          <w:p w:rsidR="00C76CAD" w:rsidRDefault="00C76CAD" w:rsidP="00C76CAD">
            <w:pPr>
              <w:jc w:val="center"/>
            </w:pPr>
            <w:r>
              <w:t>x</w:t>
            </w:r>
          </w:p>
        </w:tc>
        <w:tc>
          <w:tcPr>
            <w:tcW w:w="3828" w:type="dxa"/>
          </w:tcPr>
          <w:p w:rsidR="00C76CAD" w:rsidRDefault="00C76CAD" w:rsidP="00C76CAD">
            <w:r>
              <w:t>Not Done</w:t>
            </w:r>
          </w:p>
        </w:tc>
      </w:tr>
      <w:tr w:rsidR="00C76CAD" w:rsidTr="00C76CAD">
        <w:tc>
          <w:tcPr>
            <w:tcW w:w="1242" w:type="dxa"/>
          </w:tcPr>
          <w:p w:rsidR="00C76CAD" w:rsidRDefault="00C76CAD" w:rsidP="00C76CAD">
            <w:pPr>
              <w:jc w:val="center"/>
            </w:pPr>
            <w:r>
              <w:t>….</w:t>
            </w:r>
          </w:p>
        </w:tc>
        <w:tc>
          <w:tcPr>
            <w:tcW w:w="3828" w:type="dxa"/>
          </w:tcPr>
          <w:p w:rsidR="00C76CAD" w:rsidRDefault="00C76CAD" w:rsidP="00C76CAD">
            <w:r>
              <w:t>In progress</w:t>
            </w:r>
          </w:p>
        </w:tc>
      </w:tr>
    </w:tbl>
    <w:p w:rsidR="00505CAA" w:rsidRDefault="00505CAA" w:rsidP="00F319E1"/>
    <w:p w:rsidR="00C76CAD" w:rsidRPr="00F319E1" w:rsidRDefault="00C76CAD" w:rsidP="00F319E1"/>
    <w:sectPr w:rsidR="00C76CAD" w:rsidRPr="00F319E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F3C" w:rsidRDefault="00610F3C" w:rsidP="00505CAA">
      <w:pPr>
        <w:spacing w:after="0" w:line="240" w:lineRule="auto"/>
      </w:pPr>
      <w:r>
        <w:separator/>
      </w:r>
    </w:p>
  </w:endnote>
  <w:endnote w:type="continuationSeparator" w:id="0">
    <w:p w:rsidR="00610F3C" w:rsidRDefault="00610F3C" w:rsidP="0050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F3C" w:rsidRDefault="00610F3C" w:rsidP="00505CAA">
      <w:pPr>
        <w:spacing w:after="0" w:line="240" w:lineRule="auto"/>
      </w:pPr>
      <w:r>
        <w:separator/>
      </w:r>
    </w:p>
  </w:footnote>
  <w:footnote w:type="continuationSeparator" w:id="0">
    <w:p w:rsidR="00610F3C" w:rsidRDefault="00610F3C" w:rsidP="0050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0BE" w:rsidRDefault="001970BE" w:rsidP="004E1222">
    <w:pPr>
      <w:pStyle w:val="Header"/>
      <w:tabs>
        <w:tab w:val="clear" w:pos="4513"/>
        <w:tab w:val="clear" w:pos="9026"/>
        <w:tab w:val="left" w:pos="1605"/>
      </w:tabs>
    </w:pPr>
    <w:r>
      <w:t>Project 2</w:t>
    </w:r>
    <w:r w:rsidR="004E1222">
      <w:t xml:space="preserve"> (Nimra, Andrew, </w:t>
    </w:r>
    <w:proofErr w:type="spellStart"/>
    <w:r w:rsidR="004E1222">
      <w:t>Mustafe</w:t>
    </w:r>
    <w:proofErr w:type="spellEnd"/>
    <w:r w:rsidR="004E1222">
      <w:t xml:space="preserve">, Hassan, </w:t>
    </w:r>
    <w:proofErr w:type="spellStart"/>
    <w:r w:rsidR="004E1222">
      <w:t>Tolu</w:t>
    </w:r>
    <w:proofErr w:type="spellEnd"/>
    <w:r w:rsidR="004E1222">
      <w:t xml:space="preserve">, Daniel, </w:t>
    </w:r>
    <w:proofErr w:type="spellStart"/>
    <w:r w:rsidR="004E1222">
      <w:t>Ghinnal</w:t>
    </w:r>
    <w:proofErr w:type="spellEnd"/>
    <w:r w:rsidR="004E1222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1180"/>
    <w:multiLevelType w:val="hybridMultilevel"/>
    <w:tmpl w:val="F9C24F9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4208"/>
    <w:multiLevelType w:val="hybridMultilevel"/>
    <w:tmpl w:val="58CCE3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A71DE"/>
    <w:multiLevelType w:val="hybridMultilevel"/>
    <w:tmpl w:val="BEB0F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A"/>
    <w:rsid w:val="0016373F"/>
    <w:rsid w:val="001970BE"/>
    <w:rsid w:val="001A1EF7"/>
    <w:rsid w:val="001B34A5"/>
    <w:rsid w:val="001B47C6"/>
    <w:rsid w:val="0023532D"/>
    <w:rsid w:val="003B4983"/>
    <w:rsid w:val="003F59A2"/>
    <w:rsid w:val="004011DB"/>
    <w:rsid w:val="00407E31"/>
    <w:rsid w:val="004432E3"/>
    <w:rsid w:val="00455BA2"/>
    <w:rsid w:val="0047118C"/>
    <w:rsid w:val="00492810"/>
    <w:rsid w:val="004B4CA1"/>
    <w:rsid w:val="004E1222"/>
    <w:rsid w:val="00505CAA"/>
    <w:rsid w:val="00557232"/>
    <w:rsid w:val="005E413B"/>
    <w:rsid w:val="00610F3C"/>
    <w:rsid w:val="0068028D"/>
    <w:rsid w:val="006D3059"/>
    <w:rsid w:val="006E3DAD"/>
    <w:rsid w:val="00705967"/>
    <w:rsid w:val="00707EA3"/>
    <w:rsid w:val="00755587"/>
    <w:rsid w:val="008750B2"/>
    <w:rsid w:val="00994E63"/>
    <w:rsid w:val="00A0578B"/>
    <w:rsid w:val="00A92AB1"/>
    <w:rsid w:val="00AD5BF5"/>
    <w:rsid w:val="00AE1442"/>
    <w:rsid w:val="00B721A6"/>
    <w:rsid w:val="00B93EB6"/>
    <w:rsid w:val="00C2508A"/>
    <w:rsid w:val="00C76CAD"/>
    <w:rsid w:val="00CF6834"/>
    <w:rsid w:val="00D3176A"/>
    <w:rsid w:val="00D94552"/>
    <w:rsid w:val="00DC20F2"/>
    <w:rsid w:val="00E14911"/>
    <w:rsid w:val="00E4443D"/>
    <w:rsid w:val="00F169C9"/>
    <w:rsid w:val="00F319E1"/>
    <w:rsid w:val="00F43CB6"/>
    <w:rsid w:val="00F6149E"/>
    <w:rsid w:val="00FB76D7"/>
    <w:rsid w:val="00FF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77B35-C895-45CE-8681-618B664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CAA"/>
  </w:style>
  <w:style w:type="paragraph" w:styleId="Footer">
    <w:name w:val="footer"/>
    <w:basedOn w:val="Normal"/>
    <w:link w:val="FooterChar"/>
    <w:uiPriority w:val="99"/>
    <w:unhideWhenUsed/>
    <w:rsid w:val="00505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CAA"/>
  </w:style>
  <w:style w:type="table" w:styleId="TableGrid">
    <w:name w:val="Table Grid"/>
    <w:basedOn w:val="TableNormal"/>
    <w:uiPriority w:val="59"/>
    <w:rsid w:val="00F3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5082E7EF.dotm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Ifza</dc:creator>
  <cp:lastModifiedBy>Nimra Gulrez</cp:lastModifiedBy>
  <cp:revision>3</cp:revision>
  <dcterms:created xsi:type="dcterms:W3CDTF">2017-02-27T13:25:00Z</dcterms:created>
  <dcterms:modified xsi:type="dcterms:W3CDTF">2017-02-27T13:25:00Z</dcterms:modified>
</cp:coreProperties>
</file>