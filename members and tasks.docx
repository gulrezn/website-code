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2EA" w:rsidRPr="00E663BD" w:rsidRDefault="001F02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02EA" w:rsidRPr="00E663BD" w:rsidTr="001F02EA">
        <w:tc>
          <w:tcPr>
            <w:tcW w:w="3005" w:type="dxa"/>
          </w:tcPr>
          <w:p w:rsidR="001F02EA" w:rsidRPr="00E663BD" w:rsidRDefault="001F02EA">
            <w:pPr>
              <w:rPr>
                <w:b/>
              </w:rPr>
            </w:pPr>
            <w:r w:rsidRPr="00E663BD">
              <w:rPr>
                <w:b/>
              </w:rPr>
              <w:t>Members</w:t>
            </w:r>
          </w:p>
        </w:tc>
        <w:tc>
          <w:tcPr>
            <w:tcW w:w="3005" w:type="dxa"/>
          </w:tcPr>
          <w:p w:rsidR="001F02EA" w:rsidRPr="00E663BD" w:rsidRDefault="001F02EA">
            <w:pPr>
              <w:rPr>
                <w:b/>
              </w:rPr>
            </w:pPr>
            <w:r w:rsidRPr="00E663BD">
              <w:rPr>
                <w:b/>
              </w:rPr>
              <w:t>Task</w:t>
            </w:r>
          </w:p>
        </w:tc>
        <w:tc>
          <w:tcPr>
            <w:tcW w:w="3006" w:type="dxa"/>
          </w:tcPr>
          <w:p w:rsidR="001F02EA" w:rsidRPr="00E663BD" w:rsidRDefault="00E663BD">
            <w:pPr>
              <w:rPr>
                <w:b/>
              </w:rPr>
            </w:pPr>
            <w:r w:rsidRPr="00E663BD">
              <w:rPr>
                <w:b/>
              </w:rPr>
              <w:t xml:space="preserve">Time </w:t>
            </w:r>
          </w:p>
        </w:tc>
      </w:tr>
      <w:tr w:rsidR="001F02EA" w:rsidTr="001F02EA">
        <w:tc>
          <w:tcPr>
            <w:tcW w:w="3005" w:type="dxa"/>
          </w:tcPr>
          <w:p w:rsidR="001F02EA" w:rsidRDefault="001F02EA">
            <w:r>
              <w:t>Nimra</w:t>
            </w:r>
          </w:p>
        </w:tc>
        <w:tc>
          <w:tcPr>
            <w:tcW w:w="3005" w:type="dxa"/>
          </w:tcPr>
          <w:p w:rsidR="001F02EA" w:rsidRDefault="001F02EA"/>
        </w:tc>
        <w:tc>
          <w:tcPr>
            <w:tcW w:w="3006" w:type="dxa"/>
          </w:tcPr>
          <w:p w:rsidR="001F02EA" w:rsidRDefault="001F02EA"/>
        </w:tc>
      </w:tr>
      <w:tr w:rsidR="001F02EA" w:rsidTr="001F02EA">
        <w:tc>
          <w:tcPr>
            <w:tcW w:w="3005" w:type="dxa"/>
          </w:tcPr>
          <w:p w:rsidR="001F02EA" w:rsidRDefault="001F02EA">
            <w:r>
              <w:t>Hassan</w:t>
            </w:r>
          </w:p>
        </w:tc>
        <w:tc>
          <w:tcPr>
            <w:tcW w:w="3005" w:type="dxa"/>
          </w:tcPr>
          <w:p w:rsidR="001F02EA" w:rsidRDefault="001F02EA">
            <w:r>
              <w:t xml:space="preserve">Planning </w:t>
            </w:r>
            <w:bookmarkStart w:id="0" w:name="_GoBack"/>
            <w:bookmarkEnd w:id="0"/>
          </w:p>
        </w:tc>
        <w:tc>
          <w:tcPr>
            <w:tcW w:w="3006" w:type="dxa"/>
          </w:tcPr>
          <w:p w:rsidR="001F02EA" w:rsidRDefault="001F02EA"/>
        </w:tc>
      </w:tr>
      <w:tr w:rsidR="001F02EA" w:rsidTr="001F02EA">
        <w:tc>
          <w:tcPr>
            <w:tcW w:w="3005" w:type="dxa"/>
          </w:tcPr>
          <w:p w:rsidR="001F02EA" w:rsidRDefault="001F02EA">
            <w:proofErr w:type="spellStart"/>
            <w:r>
              <w:t>Tolu</w:t>
            </w:r>
            <w:proofErr w:type="spellEnd"/>
          </w:p>
        </w:tc>
        <w:tc>
          <w:tcPr>
            <w:tcW w:w="3005" w:type="dxa"/>
          </w:tcPr>
          <w:p w:rsidR="001F02EA" w:rsidRDefault="001F02EA"/>
        </w:tc>
        <w:tc>
          <w:tcPr>
            <w:tcW w:w="3006" w:type="dxa"/>
          </w:tcPr>
          <w:p w:rsidR="001F02EA" w:rsidRDefault="001F02EA"/>
        </w:tc>
      </w:tr>
      <w:tr w:rsidR="001F02EA" w:rsidTr="001F02EA">
        <w:tc>
          <w:tcPr>
            <w:tcW w:w="3005" w:type="dxa"/>
          </w:tcPr>
          <w:p w:rsidR="001F02EA" w:rsidRDefault="001F02EA">
            <w:r>
              <w:t xml:space="preserve">Daniel </w:t>
            </w:r>
          </w:p>
        </w:tc>
        <w:tc>
          <w:tcPr>
            <w:tcW w:w="3005" w:type="dxa"/>
          </w:tcPr>
          <w:p w:rsidR="001F02EA" w:rsidRDefault="001F02EA"/>
        </w:tc>
        <w:tc>
          <w:tcPr>
            <w:tcW w:w="3006" w:type="dxa"/>
          </w:tcPr>
          <w:p w:rsidR="001F02EA" w:rsidRDefault="001F02EA"/>
        </w:tc>
      </w:tr>
      <w:tr w:rsidR="001F02EA" w:rsidTr="001F02EA">
        <w:tc>
          <w:tcPr>
            <w:tcW w:w="3005" w:type="dxa"/>
          </w:tcPr>
          <w:p w:rsidR="001F02EA" w:rsidRDefault="001F02EA">
            <w:proofErr w:type="spellStart"/>
            <w:r>
              <w:t>Ghinnal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1F02EA" w:rsidRDefault="001F02EA"/>
        </w:tc>
        <w:tc>
          <w:tcPr>
            <w:tcW w:w="3006" w:type="dxa"/>
          </w:tcPr>
          <w:p w:rsidR="001F02EA" w:rsidRDefault="001F02EA"/>
        </w:tc>
      </w:tr>
      <w:tr w:rsidR="001F02EA" w:rsidTr="001F02EA">
        <w:tc>
          <w:tcPr>
            <w:tcW w:w="3005" w:type="dxa"/>
          </w:tcPr>
          <w:p w:rsidR="001F02EA" w:rsidRDefault="001F02EA">
            <w:r>
              <w:t>Andrew</w:t>
            </w:r>
          </w:p>
        </w:tc>
        <w:tc>
          <w:tcPr>
            <w:tcW w:w="3005" w:type="dxa"/>
          </w:tcPr>
          <w:p w:rsidR="001F02EA" w:rsidRDefault="001F02EA"/>
        </w:tc>
        <w:tc>
          <w:tcPr>
            <w:tcW w:w="3006" w:type="dxa"/>
          </w:tcPr>
          <w:p w:rsidR="001F02EA" w:rsidRDefault="001F02EA"/>
        </w:tc>
      </w:tr>
    </w:tbl>
    <w:p w:rsidR="00992410" w:rsidRDefault="00512B7C"/>
    <w:p w:rsidR="001F02EA" w:rsidRDefault="001F02EA"/>
    <w:p w:rsidR="001F02EA" w:rsidRDefault="001F02EA"/>
    <w:sectPr w:rsidR="001F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EA"/>
    <w:rsid w:val="001F02EA"/>
    <w:rsid w:val="008D3C62"/>
    <w:rsid w:val="00B2238A"/>
    <w:rsid w:val="00E6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D3AAE-BB3D-4A15-96C6-DA466DC9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CEE2EFAF.dotm</Template>
  <TotalTime>71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Gulrez</dc:creator>
  <cp:keywords/>
  <dc:description/>
  <cp:lastModifiedBy>Nimra Gulrez</cp:lastModifiedBy>
  <cp:revision>2</cp:revision>
  <dcterms:created xsi:type="dcterms:W3CDTF">2017-01-30T11:31:00Z</dcterms:created>
  <dcterms:modified xsi:type="dcterms:W3CDTF">2017-01-30T12:42:00Z</dcterms:modified>
</cp:coreProperties>
</file>