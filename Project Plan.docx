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AF" w:rsidRDefault="004C6BEA" w:rsidP="004C6BEA">
      <w:pPr>
        <w:jc w:val="center"/>
        <w:rPr>
          <w:rFonts w:cstheme="minorHAnsi"/>
          <w:b/>
          <w:sz w:val="44"/>
          <w:szCs w:val="44"/>
        </w:rPr>
      </w:pPr>
      <w:r w:rsidRPr="004C6BEA">
        <w:rPr>
          <w:rFonts w:cstheme="minorHAnsi"/>
          <w:b/>
          <w:sz w:val="44"/>
          <w:szCs w:val="44"/>
        </w:rPr>
        <w:t>Project Plan</w:t>
      </w:r>
    </w:p>
    <w:p w:rsidR="00607FAF" w:rsidRDefault="00607FAF" w:rsidP="00607FAF">
      <w:pPr>
        <w:rPr>
          <w:rFonts w:cstheme="minorHAnsi"/>
          <w:sz w:val="44"/>
          <w:szCs w:val="44"/>
        </w:rPr>
      </w:pPr>
    </w:p>
    <w:p w:rsidR="00607FAF" w:rsidRPr="00723585" w:rsidRDefault="00607FAF" w:rsidP="00607FAF">
      <w:pPr>
        <w:tabs>
          <w:tab w:val="left" w:pos="2295"/>
        </w:tabs>
        <w:rPr>
          <w:rFonts w:cstheme="minorHAnsi"/>
          <w:b/>
          <w:sz w:val="24"/>
          <w:szCs w:val="24"/>
        </w:rPr>
      </w:pPr>
      <w:r w:rsidRPr="00723585">
        <w:rPr>
          <w:rFonts w:cstheme="minorHAnsi"/>
          <w:b/>
          <w:sz w:val="24"/>
          <w:szCs w:val="24"/>
        </w:rPr>
        <w:t>Assigning roles:</w:t>
      </w:r>
    </w:p>
    <w:p w:rsidR="00607FAF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Tolu</w:t>
      </w:r>
      <w:proofErr w:type="spellEnd"/>
      <w:r>
        <w:rPr>
          <w:rFonts w:cstheme="minorHAnsi"/>
          <w:sz w:val="24"/>
          <w:szCs w:val="24"/>
        </w:rPr>
        <w:t xml:space="preserve">: Design, Coding </w:t>
      </w:r>
    </w:p>
    <w:p w:rsidR="00607FAF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Mustafa: Testing </w:t>
      </w:r>
    </w:p>
    <w:p w:rsidR="00607FAF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Andrew: Coding </w:t>
      </w:r>
    </w:p>
    <w:p w:rsidR="00607FAF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Ghinnal:</w:t>
      </w:r>
    </w:p>
    <w:p w:rsidR="00607FAF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Hassan:</w:t>
      </w:r>
      <w:r w:rsidR="00723585">
        <w:rPr>
          <w:rFonts w:cstheme="minorHAnsi"/>
          <w:sz w:val="24"/>
          <w:szCs w:val="24"/>
        </w:rPr>
        <w:t xml:space="preserve"> Website p</w:t>
      </w:r>
      <w:r>
        <w:rPr>
          <w:rFonts w:cstheme="minorHAnsi"/>
          <w:sz w:val="24"/>
          <w:szCs w:val="24"/>
        </w:rPr>
        <w:t xml:space="preserve">lanning </w:t>
      </w:r>
    </w:p>
    <w:p w:rsidR="00607FAF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Daniel:</w:t>
      </w:r>
    </w:p>
    <w:p w:rsidR="00723585" w:rsidRDefault="00607FAF" w:rsidP="00607FAF">
      <w:pPr>
        <w:tabs>
          <w:tab w:val="left" w:pos="2295"/>
        </w:tabs>
        <w:rPr>
          <w:rFonts w:cstheme="minorHAnsi"/>
          <w:sz w:val="24"/>
          <w:szCs w:val="24"/>
        </w:rPr>
      </w:pPr>
      <w:r w:rsidRPr="00607FAF">
        <w:rPr>
          <w:rFonts w:cstheme="minorHAnsi"/>
          <w:sz w:val="24"/>
          <w:szCs w:val="24"/>
        </w:rPr>
        <w:t>Nimra Gulrez</w:t>
      </w:r>
      <w:r>
        <w:rPr>
          <w:rFonts w:cstheme="minorHAnsi"/>
          <w:sz w:val="24"/>
          <w:szCs w:val="24"/>
        </w:rPr>
        <w:t>: Report/ coding/testing</w:t>
      </w:r>
    </w:p>
    <w:p w:rsidR="00723585" w:rsidRDefault="00723585" w:rsidP="00607FAF">
      <w:pPr>
        <w:tabs>
          <w:tab w:val="left" w:pos="2295"/>
        </w:tabs>
        <w:rPr>
          <w:rFonts w:cstheme="minorHAnsi"/>
          <w:sz w:val="24"/>
          <w:szCs w:val="24"/>
        </w:rPr>
      </w:pPr>
      <w:bookmarkStart w:id="0" w:name="_GoBack"/>
      <w:bookmarkEnd w:id="0"/>
    </w:p>
    <w:p w:rsidR="00723585" w:rsidRDefault="00723585" w:rsidP="00723585">
      <w:pPr>
        <w:rPr>
          <w:rFonts w:cstheme="minorHAnsi"/>
          <w:b/>
          <w:sz w:val="24"/>
          <w:szCs w:val="24"/>
        </w:rPr>
      </w:pPr>
      <w:r w:rsidRPr="00723585">
        <w:rPr>
          <w:rFonts w:cstheme="minorHAnsi"/>
          <w:b/>
          <w:sz w:val="24"/>
          <w:szCs w:val="24"/>
        </w:rPr>
        <w:t>Assessment:</w:t>
      </w:r>
    </w:p>
    <w:p w:rsidR="00723585" w:rsidRPr="00694DA4" w:rsidRDefault="00723585" w:rsidP="0072358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</w:t>
      </w:r>
      <w:r>
        <w:t xml:space="preserve"> wayfinding navigation syst</w:t>
      </w:r>
      <w:r>
        <w:t xml:space="preserve">em for use on an Android tablet. </w:t>
      </w:r>
      <w:r>
        <w:t>The system should be web-based, utilising responsive design, and must use a database or database-like system. Students will be required to perform at least two iterations of usability testing before completing a final working product</w:t>
      </w:r>
    </w:p>
    <w:sectPr w:rsidR="00723585" w:rsidRPr="00694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EA"/>
    <w:rsid w:val="004C6BEA"/>
    <w:rsid w:val="00607FAF"/>
    <w:rsid w:val="00694DA4"/>
    <w:rsid w:val="00723585"/>
    <w:rsid w:val="008D3C62"/>
    <w:rsid w:val="00B2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D25C4-44E5-4B35-986C-8C8CB985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5C5756C.dotm</Template>
  <TotalTime>33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Gulrez</dc:creator>
  <cp:keywords/>
  <dc:description/>
  <cp:lastModifiedBy>Nimra Gulrez</cp:lastModifiedBy>
  <cp:revision>1</cp:revision>
  <dcterms:created xsi:type="dcterms:W3CDTF">2017-02-02T11:16:00Z</dcterms:created>
  <dcterms:modified xsi:type="dcterms:W3CDTF">2017-02-02T12:42:00Z</dcterms:modified>
</cp:coreProperties>
</file>