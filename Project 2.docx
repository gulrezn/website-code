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410" w:rsidRDefault="00646B80">
      <w:pPr>
        <w:rPr>
          <w:b/>
        </w:rPr>
      </w:pPr>
      <w:r w:rsidRPr="00646B80">
        <w:rPr>
          <w:b/>
        </w:rPr>
        <w:t>Project 2</w:t>
      </w:r>
    </w:p>
    <w:p w:rsidR="00646B80" w:rsidRDefault="00646B80">
      <w:pPr>
        <w:rPr>
          <w:b/>
        </w:rPr>
      </w:pPr>
    </w:p>
    <w:p w:rsidR="00646B80" w:rsidRDefault="00646B80">
      <w:pPr>
        <w:rPr>
          <w:b/>
          <w:u w:val="single"/>
        </w:rPr>
      </w:pPr>
      <w:r>
        <w:rPr>
          <w:b/>
          <w:u w:val="single"/>
        </w:rPr>
        <w:t>Website</w:t>
      </w:r>
    </w:p>
    <w:p w:rsidR="00646B80" w:rsidRDefault="00646B80" w:rsidP="00646B80">
      <w:pPr>
        <w:pStyle w:val="ListParagraph"/>
        <w:numPr>
          <w:ilvl w:val="0"/>
          <w:numId w:val="1"/>
        </w:numPr>
      </w:pPr>
      <w:r>
        <w:t xml:space="preserve">Coventry </w:t>
      </w:r>
      <w:proofErr w:type="spellStart"/>
      <w:r>
        <w:t>moodle</w:t>
      </w:r>
      <w:proofErr w:type="spellEnd"/>
    </w:p>
    <w:p w:rsidR="00646B80" w:rsidRDefault="00646B80" w:rsidP="00646B80"/>
    <w:p w:rsidR="00646B80" w:rsidRDefault="00646B80" w:rsidP="00646B80"/>
    <w:p w:rsidR="00646B80" w:rsidRDefault="00646B80" w:rsidP="00646B80"/>
    <w:p w:rsidR="00646B80" w:rsidRPr="00794F61" w:rsidRDefault="00646B80" w:rsidP="00646B80">
      <w:pPr>
        <w:pStyle w:val="ListParagraph"/>
        <w:numPr>
          <w:ilvl w:val="0"/>
          <w:numId w:val="2"/>
        </w:numPr>
        <w:spacing w:after="200" w:line="276" w:lineRule="auto"/>
        <w:rPr>
          <w:rFonts w:ascii="Tahoma" w:hAnsi="Tahoma" w:cs="Tahoma"/>
          <w:b/>
        </w:rPr>
      </w:pPr>
      <w:r w:rsidRPr="00794F61">
        <w:rPr>
          <w:rFonts w:ascii="Tahoma" w:hAnsi="Tahoma" w:cs="Tahoma"/>
          <w:b/>
        </w:rPr>
        <w:t>Requirements</w:t>
      </w:r>
    </w:p>
    <w:p w:rsidR="00646B80" w:rsidRDefault="00646B80" w:rsidP="00646B80">
      <w:r>
        <w:t xml:space="preserve">+ </w:t>
      </w:r>
      <w:proofErr w:type="gramStart"/>
      <w:r>
        <w:t>good</w:t>
      </w:r>
      <w:proofErr w:type="gramEnd"/>
      <w:r>
        <w:t xml:space="preserve"> colour scheme which is consistent throughout the website.</w:t>
      </w:r>
    </w:p>
    <w:p w:rsidR="00646B80" w:rsidRDefault="00646B80" w:rsidP="00646B80">
      <w:r>
        <w:t>+ The font styles match the colour scheme</w:t>
      </w:r>
    </w:p>
    <w:p w:rsidR="00646B80" w:rsidRDefault="00646B80" w:rsidP="00646B80">
      <w:r>
        <w:t>+ Navigation bars with drop down m</w:t>
      </w:r>
      <w:bookmarkStart w:id="0" w:name="_GoBack"/>
      <w:bookmarkEnd w:id="0"/>
      <w:r>
        <w:t>enus are helpful</w:t>
      </w:r>
    </w:p>
    <w:p w:rsidR="000956E2" w:rsidRDefault="000956E2" w:rsidP="00646B80"/>
    <w:p w:rsidR="00646B80" w:rsidRDefault="00646B80" w:rsidP="00646B80"/>
    <w:p w:rsidR="00646B80" w:rsidRDefault="00646B80" w:rsidP="00646B80"/>
    <w:p w:rsidR="00646B80" w:rsidRDefault="00646B80" w:rsidP="00646B80">
      <w:pPr>
        <w:pStyle w:val="ListParagraph"/>
        <w:numPr>
          <w:ilvl w:val="0"/>
          <w:numId w:val="3"/>
        </w:numPr>
      </w:pPr>
      <w:r>
        <w:t xml:space="preserve">No speech to text </w:t>
      </w:r>
    </w:p>
    <w:p w:rsidR="00646B80" w:rsidRDefault="00646B80" w:rsidP="00646B80">
      <w:pPr>
        <w:pStyle w:val="ListParagraph"/>
        <w:numPr>
          <w:ilvl w:val="0"/>
          <w:numId w:val="3"/>
        </w:numPr>
      </w:pPr>
      <w:r>
        <w:t>Cannot change the font size</w:t>
      </w:r>
    </w:p>
    <w:p w:rsidR="000956E2" w:rsidRDefault="00646B80" w:rsidP="000956E2">
      <w:pPr>
        <w:pStyle w:val="ListParagraph"/>
        <w:numPr>
          <w:ilvl w:val="0"/>
          <w:numId w:val="3"/>
        </w:numPr>
      </w:pPr>
      <w:r>
        <w:t>The colour of the font/background can be a problem for the colour blind audience</w:t>
      </w:r>
    </w:p>
    <w:p w:rsidR="00646B80" w:rsidRDefault="000956E2" w:rsidP="000956E2">
      <w:pPr>
        <w:pStyle w:val="ListParagraph"/>
        <w:numPr>
          <w:ilvl w:val="0"/>
          <w:numId w:val="3"/>
        </w:numPr>
      </w:pPr>
      <w:r>
        <w:t>T</w:t>
      </w:r>
      <w:r w:rsidR="00646B80">
        <w:t xml:space="preserve">he icons don’t explain what they are </w:t>
      </w:r>
    </w:p>
    <w:p w:rsidR="000956E2" w:rsidRDefault="000956E2" w:rsidP="00646B80">
      <w:pPr>
        <w:pStyle w:val="ListParagraph"/>
        <w:numPr>
          <w:ilvl w:val="0"/>
          <w:numId w:val="3"/>
        </w:numPr>
      </w:pPr>
      <w:r>
        <w:t>More use of graphics to make it more appealing to the audience</w:t>
      </w:r>
    </w:p>
    <w:p w:rsidR="000956E2" w:rsidRDefault="000956E2" w:rsidP="00646B80">
      <w:pPr>
        <w:pStyle w:val="ListParagraph"/>
        <w:numPr>
          <w:ilvl w:val="0"/>
          <w:numId w:val="3"/>
        </w:numPr>
      </w:pPr>
      <w:r>
        <w:t>The advertisements on the website might lose users interest</w:t>
      </w:r>
    </w:p>
    <w:p w:rsidR="00646B80" w:rsidRDefault="00646B80" w:rsidP="00646B80"/>
    <w:p w:rsidR="00646B80" w:rsidRDefault="00646B80" w:rsidP="00646B80"/>
    <w:p w:rsidR="00646B80" w:rsidRDefault="00646B80" w:rsidP="00646B80"/>
    <w:p w:rsidR="00646B80" w:rsidRPr="00646B80" w:rsidRDefault="00646B80" w:rsidP="00646B80">
      <w:r>
        <w:t>-</w:t>
      </w:r>
    </w:p>
    <w:sectPr w:rsidR="00646B80" w:rsidRPr="00646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F0755"/>
    <w:multiLevelType w:val="hybridMultilevel"/>
    <w:tmpl w:val="840E846C"/>
    <w:lvl w:ilvl="0" w:tplc="52667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2128E"/>
    <w:multiLevelType w:val="hybridMultilevel"/>
    <w:tmpl w:val="2A44D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97C77"/>
    <w:multiLevelType w:val="hybridMultilevel"/>
    <w:tmpl w:val="7E54FF32"/>
    <w:lvl w:ilvl="0" w:tplc="457866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80"/>
    <w:rsid w:val="000956E2"/>
    <w:rsid w:val="00646B80"/>
    <w:rsid w:val="008D3C62"/>
    <w:rsid w:val="009E4D8C"/>
    <w:rsid w:val="00B2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091BE-01E7-4C8F-908F-40825BF0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1050094F.dotm</Template>
  <TotalTime>38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Gulrez</dc:creator>
  <cp:keywords/>
  <dc:description/>
  <cp:lastModifiedBy>Nimra Gulrez</cp:lastModifiedBy>
  <cp:revision>1</cp:revision>
  <dcterms:created xsi:type="dcterms:W3CDTF">2017-01-23T11:24:00Z</dcterms:created>
  <dcterms:modified xsi:type="dcterms:W3CDTF">2017-01-23T12:50:00Z</dcterms:modified>
</cp:coreProperties>
</file>