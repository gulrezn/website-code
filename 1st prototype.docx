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0DB" w:rsidRDefault="000D0727" w:rsidP="001A7EDF">
      <w:pPr>
        <w:jc w:val="center"/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6572250</wp:posOffset>
                </wp:positionH>
                <wp:positionV relativeFrom="paragraph">
                  <wp:posOffset>0</wp:posOffset>
                </wp:positionV>
                <wp:extent cx="1104900" cy="276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727" w:rsidRPr="001A1C8F" w:rsidRDefault="000D072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A1C8F">
                              <w:rPr>
                                <w:b/>
                                <w:color w:val="FF0000"/>
                              </w:rPr>
                              <w:t xml:space="preserve">Internal search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7.5pt;margin-top:0;width:87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">
                <v:textbox>
                  <w:txbxContent>
                    <w:p w:rsidR="000D0727" w:rsidRPr="001A1C8F" w:rsidRDefault="000D0727">
                      <w:pPr>
                        <w:rPr>
                          <w:b/>
                          <w:color w:val="FF0000"/>
                        </w:rPr>
                      </w:pPr>
                      <w:r w:rsidRPr="001A1C8F">
                        <w:rPr>
                          <w:b/>
                          <w:color w:val="FF0000"/>
                        </w:rPr>
                        <w:t xml:space="preserve">Internal search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D13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-381000</wp:posOffset>
                </wp:positionV>
                <wp:extent cx="1885950" cy="11715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171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14AD1" id="Oval 2" o:spid="_x0000_s1026" style="position:absolute;margin-left:-40.5pt;margin-top:-30pt;width:148.5pt;height:9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" filled="f" strokecolor="black [3200]" strokeweight="1pt">
                <v:stroke joinstyle="miter"/>
              </v:oval>
            </w:pict>
          </mc:Fallback>
        </mc:AlternateContent>
      </w:r>
      <w:r w:rsidR="00B930DB" w:rsidRPr="00B930DB">
        <w:rPr>
          <w:b/>
          <w:u w:val="single"/>
        </w:rPr>
        <w:t>Homepage</w:t>
      </w:r>
    </w:p>
    <w:p w:rsidR="001A7EDF" w:rsidRPr="000D0727" w:rsidRDefault="000D0727" w:rsidP="001A7EDF">
      <w:pPr>
        <w:rPr>
          <w:b/>
        </w:rPr>
      </w:pPr>
      <w:r w:rsidRPr="000D0727">
        <w:rPr>
          <w:b/>
          <w:noProof/>
          <w:color w:val="FF0000"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1828800</wp:posOffset>
                </wp:positionH>
                <wp:positionV relativeFrom="paragraph">
                  <wp:posOffset>9525</wp:posOffset>
                </wp:positionV>
                <wp:extent cx="4210050" cy="2400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727" w:rsidRDefault="000D0727" w:rsidP="000D072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0D0727">
                              <w:rPr>
                                <w:b/>
                                <w:color w:val="FF0000"/>
                              </w:rPr>
                              <w:t>Slideshow</w:t>
                            </w:r>
                          </w:p>
                          <w:p w:rsidR="001A1C8F" w:rsidRPr="000D0727" w:rsidRDefault="001A1C8F" w:rsidP="000D072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in;margin-top:.75pt;width:331.5pt;height:18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">
                <v:textbox>
                  <w:txbxContent>
                    <w:p w:rsidR="000D0727" w:rsidRDefault="000D0727" w:rsidP="000D072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0D0727">
                        <w:rPr>
                          <w:b/>
                          <w:color w:val="FF0000"/>
                        </w:rPr>
                        <w:t>Slideshow</w:t>
                      </w:r>
                    </w:p>
                    <w:p w:rsidR="001A1C8F" w:rsidRPr="000D0727" w:rsidRDefault="001A1C8F" w:rsidP="000D072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EDF" w:rsidRPr="000D0727">
        <w:rPr>
          <w:b/>
          <w:color w:val="FF0000"/>
        </w:rPr>
        <w:t>Logo</w:t>
      </w:r>
      <w:r w:rsidR="001A7EDF" w:rsidRPr="000D0727">
        <w:rPr>
          <w:b/>
        </w:rPr>
        <w:t xml:space="preserve"> </w:t>
      </w:r>
    </w:p>
    <w:p w:rsidR="00B930DB" w:rsidRPr="00B930DB" w:rsidRDefault="00B930DB" w:rsidP="00B930DB"/>
    <w:p w:rsidR="00B930DB" w:rsidRPr="00B930DB" w:rsidRDefault="000D0727" w:rsidP="00B930D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219710</wp:posOffset>
                </wp:positionV>
                <wp:extent cx="1352550" cy="3771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727" w:rsidRPr="000D0727" w:rsidRDefault="000D0727" w:rsidP="000D072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0D0727">
                              <w:rPr>
                                <w:b/>
                                <w:color w:val="FF0000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5.95pt;margin-top:17.3pt;width:106.5pt;height:29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" fillcolor="white [3201]" strokeweight=".5pt">
                <v:textbox>
                  <w:txbxContent>
                    <w:p w:rsidR="000D0727" w:rsidRPr="000D0727" w:rsidRDefault="000D0727" w:rsidP="000D072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0D0727">
                        <w:rPr>
                          <w:b/>
                          <w:color w:val="FF0000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Pr="000D0727" w:rsidRDefault="001A7EDF" w:rsidP="001A7EDF">
      <w:pPr>
        <w:tabs>
          <w:tab w:val="left" w:pos="6495"/>
        </w:tabs>
        <w:rPr>
          <w:b/>
        </w:rPr>
      </w:pPr>
      <w:r>
        <w:tab/>
      </w:r>
      <w:r w:rsidRPr="000D0727">
        <w:rPr>
          <w:b/>
          <w:color w:val="FF0000"/>
        </w:rPr>
        <w:t xml:space="preserve"> </w:t>
      </w:r>
    </w:p>
    <w:p w:rsidR="00B930DB" w:rsidRPr="00B930DB" w:rsidRDefault="00B930DB" w:rsidP="00B930DB"/>
    <w:p w:rsidR="00B930DB" w:rsidRPr="00B930DB" w:rsidRDefault="00B930DB" w:rsidP="00B930DB"/>
    <w:p w:rsidR="00B930DB" w:rsidRPr="00B930DB" w:rsidRDefault="001A1C8F" w:rsidP="00B930D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10795</wp:posOffset>
                </wp:positionV>
                <wp:extent cx="3562350" cy="1771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C8F" w:rsidRPr="001A1C8F" w:rsidRDefault="001A1C8F" w:rsidP="001A1C8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1A1C8F">
                              <w:rPr>
                                <w:b/>
                                <w:color w:val="FF0000"/>
                              </w:rPr>
                              <w:t>Welcome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72.5pt;margin-top:.85pt;width:280.5pt;height:13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" fillcolor="white [3201]" strokeweight=".5pt">
                <v:textbox>
                  <w:txbxContent>
                    <w:p w:rsidR="001A1C8F" w:rsidRPr="001A1C8F" w:rsidRDefault="001A1C8F" w:rsidP="001A1C8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1A1C8F">
                        <w:rPr>
                          <w:b/>
                          <w:color w:val="FF0000"/>
                        </w:rPr>
                        <w:t>Welcome video</w:t>
                      </w:r>
                    </w:p>
                  </w:txbxContent>
                </v:textbox>
              </v:shape>
            </w:pict>
          </mc:Fallback>
        </mc:AlternateContent>
      </w:r>
    </w:p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Default="00B930DB" w:rsidP="00B930DB"/>
    <w:p w:rsidR="00992410" w:rsidRDefault="009317F1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0D0727" w:rsidRDefault="000D0727" w:rsidP="00B930DB">
      <w:pPr>
        <w:ind w:firstLine="720"/>
        <w:jc w:val="center"/>
        <w:rPr>
          <w:b/>
          <w:u w:val="single"/>
        </w:rPr>
      </w:pPr>
    </w:p>
    <w:p w:rsidR="00B930DB" w:rsidRPr="00B930DB" w:rsidRDefault="0048370F" w:rsidP="00B930DB">
      <w:pPr>
        <w:ind w:firstLine="720"/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Buildings/Campus names of Coventry </w:t>
      </w:r>
      <w:r w:rsidR="00A932AC">
        <w:rPr>
          <w:b/>
          <w:u w:val="single"/>
        </w:rPr>
        <w:t>University</w:t>
      </w:r>
      <w:r>
        <w:rPr>
          <w:b/>
          <w:u w:val="single"/>
        </w:rPr>
        <w:t xml:space="preserve"> </w:t>
      </w: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  <w:bookmarkStart w:id="0" w:name="_GoBack"/>
      <w:bookmarkEnd w:id="0"/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Pr="00B930DB" w:rsidRDefault="00B930DB" w:rsidP="00B930DB">
      <w:pPr>
        <w:ind w:firstLine="720"/>
        <w:jc w:val="center"/>
        <w:rPr>
          <w:b/>
          <w:u w:val="single"/>
        </w:rPr>
      </w:pPr>
      <w:r w:rsidRPr="00B930DB">
        <w:rPr>
          <w:b/>
          <w:u w:val="single"/>
        </w:rPr>
        <w:lastRenderedPageBreak/>
        <w:t>The Hub</w:t>
      </w:r>
    </w:p>
    <w:p w:rsidR="00B930DB" w:rsidRDefault="006E6A59" w:rsidP="00B930DB">
      <w:pPr>
        <w:ind w:firstLine="720"/>
      </w:pPr>
      <w:r w:rsidRPr="000D0727">
        <w:rPr>
          <w:b/>
          <w:noProof/>
          <w:color w:val="FF0000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2CA929" wp14:editId="0B6272F3">
                <wp:simplePos x="0" y="0"/>
                <wp:positionH relativeFrom="margin">
                  <wp:posOffset>2571750</wp:posOffset>
                </wp:positionH>
                <wp:positionV relativeFrom="paragraph">
                  <wp:posOffset>85725</wp:posOffset>
                </wp:positionV>
                <wp:extent cx="3495675" cy="18764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A59" w:rsidRPr="000D0727" w:rsidRDefault="006E6A59" w:rsidP="006E6A5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A929" id="_x0000_s1030" type="#_x0000_t202" style="position:absolute;left:0;text-align:left;margin-left:202.5pt;margin-top:6.75pt;width:275.25pt;height:147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">
                <v:textbox>
                  <w:txbxContent>
                    <w:p w:rsidR="006E6A59" w:rsidRPr="000D0727" w:rsidRDefault="006E6A59" w:rsidP="006E6A5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Image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30DB" w:rsidRDefault="00B930DB" w:rsidP="00B930DB">
      <w:pPr>
        <w:ind w:firstLine="720"/>
      </w:pPr>
    </w:p>
    <w:p w:rsidR="00B930DB" w:rsidRDefault="00B930DB" w:rsidP="00B930DB">
      <w:pPr>
        <w:ind w:firstLine="720"/>
      </w:pPr>
    </w:p>
    <w:p w:rsidR="00B930DB" w:rsidRPr="00B930DB" w:rsidRDefault="00B930DB" w:rsidP="00B930DB"/>
    <w:p w:rsidR="00B930DB" w:rsidRPr="00B930DB" w:rsidRDefault="006E6A59" w:rsidP="006E6A59">
      <w:pPr>
        <w:tabs>
          <w:tab w:val="left" w:pos="7815"/>
        </w:tabs>
      </w:pPr>
      <w:r>
        <w:tab/>
      </w:r>
    </w:p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Default="00B930DB" w:rsidP="00B930DB"/>
    <w:p w:rsidR="00B930DB" w:rsidRDefault="00B930DB" w:rsidP="00B930DB">
      <w:pPr>
        <w:tabs>
          <w:tab w:val="left" w:pos="4605"/>
        </w:tabs>
      </w:pPr>
      <w:r>
        <w:tab/>
      </w: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Pr="00B930DB" w:rsidRDefault="00B930DB" w:rsidP="00B930DB">
      <w:pPr>
        <w:tabs>
          <w:tab w:val="left" w:pos="4605"/>
        </w:tabs>
        <w:jc w:val="center"/>
        <w:rPr>
          <w:b/>
          <w:u w:val="single"/>
        </w:rPr>
      </w:pPr>
      <w:r w:rsidRPr="00B930DB">
        <w:rPr>
          <w:b/>
          <w:u w:val="single"/>
        </w:rPr>
        <w:t>Library</w:t>
      </w:r>
    </w:p>
    <w:p w:rsidR="00B930DB" w:rsidRDefault="00D00CC0" w:rsidP="00B930DB">
      <w:pPr>
        <w:tabs>
          <w:tab w:val="left" w:pos="4605"/>
        </w:tabs>
      </w:pPr>
      <w:r w:rsidRPr="000D0727">
        <w:rPr>
          <w:b/>
          <w:noProof/>
          <w:color w:val="FF0000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1BD7FC" wp14:editId="6539B71C">
                <wp:simplePos x="0" y="0"/>
                <wp:positionH relativeFrom="margin">
                  <wp:posOffset>2600325</wp:posOffset>
                </wp:positionH>
                <wp:positionV relativeFrom="paragraph">
                  <wp:posOffset>178435</wp:posOffset>
                </wp:positionV>
                <wp:extent cx="3495675" cy="1876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CC0" w:rsidRPr="000D0727" w:rsidRDefault="00D00CC0" w:rsidP="00D00CC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D7FC" id="_x0000_s1031" type="#_x0000_t202" style="position:absolute;margin-left:204.75pt;margin-top:14.05pt;width:275.25pt;height:14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">
                <v:textbox>
                  <w:txbxContent>
                    <w:p w:rsidR="00D00CC0" w:rsidRPr="000D0727" w:rsidRDefault="00D00CC0" w:rsidP="00D00CC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Image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</w:pPr>
    </w:p>
    <w:p w:rsidR="00B930DB" w:rsidRDefault="00B930DB" w:rsidP="00B930DB">
      <w:pPr>
        <w:tabs>
          <w:tab w:val="left" w:pos="4605"/>
        </w:tabs>
        <w:jc w:val="center"/>
        <w:rPr>
          <w:b/>
          <w:u w:val="single"/>
        </w:rPr>
      </w:pPr>
      <w:r w:rsidRPr="00B930DB">
        <w:rPr>
          <w:b/>
          <w:u w:val="single"/>
        </w:rPr>
        <w:lastRenderedPageBreak/>
        <w:t>Location</w:t>
      </w:r>
    </w:p>
    <w:p w:rsidR="00B930DB" w:rsidRPr="00B930DB" w:rsidRDefault="00B930DB" w:rsidP="00B930DB"/>
    <w:p w:rsidR="00B930DB" w:rsidRPr="00B930DB" w:rsidRDefault="00D00CC0" w:rsidP="00B930DB">
      <w:r w:rsidRPr="000D0727">
        <w:rPr>
          <w:b/>
          <w:noProof/>
          <w:color w:val="FF0000"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1BD7FC" wp14:editId="6539B71C">
                <wp:simplePos x="0" y="0"/>
                <wp:positionH relativeFrom="margin">
                  <wp:posOffset>2466975</wp:posOffset>
                </wp:positionH>
                <wp:positionV relativeFrom="paragraph">
                  <wp:posOffset>6985</wp:posOffset>
                </wp:positionV>
                <wp:extent cx="3495675" cy="18764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CC0" w:rsidRPr="000D0727" w:rsidRDefault="00D00CC0" w:rsidP="00D00CC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D7FC" id="_x0000_s1032" type="#_x0000_t202" style="position:absolute;margin-left:194.25pt;margin-top:.55pt;width:275.25pt;height:14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">
                <v:textbox>
                  <w:txbxContent>
                    <w:p w:rsidR="00D00CC0" w:rsidRPr="000D0727" w:rsidRDefault="00D00CC0" w:rsidP="00D00CC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Image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Default="00B930DB" w:rsidP="00B930DB"/>
    <w:p w:rsidR="00B930DB" w:rsidRDefault="00B930DB" w:rsidP="00B930DB">
      <w:pPr>
        <w:tabs>
          <w:tab w:val="left" w:pos="5445"/>
        </w:tabs>
      </w:pPr>
      <w:r>
        <w:tab/>
      </w: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Pr="00B930DB" w:rsidRDefault="00B930DB" w:rsidP="00B930DB">
      <w:pPr>
        <w:tabs>
          <w:tab w:val="left" w:pos="5445"/>
        </w:tabs>
        <w:jc w:val="center"/>
        <w:rPr>
          <w:b/>
          <w:u w:val="single"/>
        </w:rPr>
      </w:pPr>
      <w:r w:rsidRPr="00B930DB">
        <w:rPr>
          <w:b/>
          <w:u w:val="single"/>
        </w:rPr>
        <w:lastRenderedPageBreak/>
        <w:t>Contact page</w:t>
      </w:r>
    </w:p>
    <w:p w:rsidR="00B930DB" w:rsidRDefault="00B930DB" w:rsidP="00B930DB">
      <w:pPr>
        <w:tabs>
          <w:tab w:val="left" w:pos="5445"/>
        </w:tabs>
      </w:pPr>
    </w:p>
    <w:p w:rsidR="00B930DB" w:rsidRDefault="00D00CC0" w:rsidP="00B930DB">
      <w:pPr>
        <w:tabs>
          <w:tab w:val="left" w:pos="5445"/>
        </w:tabs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3809999</wp:posOffset>
                </wp:positionH>
                <wp:positionV relativeFrom="paragraph">
                  <wp:posOffset>257175</wp:posOffset>
                </wp:positionV>
                <wp:extent cx="301942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1EEF5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0.25pt" to="537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D0727">
        <w:rPr>
          <w:b/>
          <w:noProof/>
          <w:color w:val="FF0000"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1BD7FC" wp14:editId="6539B71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495675" cy="18764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CC0" w:rsidRPr="000D0727" w:rsidRDefault="00D00CC0" w:rsidP="00D00CC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D7FC" id="_x0000_s1033" type="#_x0000_t202" style="position:absolute;margin-left:0;margin-top:.55pt;width:275.25pt;height:147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">
                <v:textbox>
                  <w:txbxContent>
                    <w:p w:rsidR="00D00CC0" w:rsidRPr="000D0727" w:rsidRDefault="00D00CC0" w:rsidP="00D00CC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30DB" w:rsidRDefault="00D00CC0" w:rsidP="00B930DB">
      <w:pPr>
        <w:tabs>
          <w:tab w:val="left" w:pos="5445"/>
        </w:tabs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7177A7" wp14:editId="70082CBD">
                <wp:simplePos x="0" y="0"/>
                <wp:positionH relativeFrom="column">
                  <wp:posOffset>3829050</wp:posOffset>
                </wp:positionH>
                <wp:positionV relativeFrom="paragraph">
                  <wp:posOffset>247015</wp:posOffset>
                </wp:positionV>
                <wp:extent cx="3019425" cy="19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F70AC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9.45pt" to="539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B930DB" w:rsidRDefault="00D00CC0" w:rsidP="00B930DB">
      <w:pPr>
        <w:tabs>
          <w:tab w:val="left" w:pos="5445"/>
        </w:tabs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7177A7" wp14:editId="70082CBD">
                <wp:simplePos x="0" y="0"/>
                <wp:positionH relativeFrom="column">
                  <wp:posOffset>3810000</wp:posOffset>
                </wp:positionH>
                <wp:positionV relativeFrom="paragraph">
                  <wp:posOffset>237490</wp:posOffset>
                </wp:positionV>
                <wp:extent cx="3019425" cy="19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BD855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8.7pt" to="537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:rsidR="00B930DB" w:rsidRDefault="00D00CC0" w:rsidP="00B930DB">
      <w:pPr>
        <w:tabs>
          <w:tab w:val="left" w:pos="5445"/>
        </w:tabs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7177A7" wp14:editId="70082CBD">
                <wp:simplePos x="0" y="0"/>
                <wp:positionH relativeFrom="column">
                  <wp:posOffset>3829050</wp:posOffset>
                </wp:positionH>
                <wp:positionV relativeFrom="paragraph">
                  <wp:posOffset>247015</wp:posOffset>
                </wp:positionV>
                <wp:extent cx="301942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23EC3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9.45pt" to="539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:rsidR="00B930DB" w:rsidRDefault="00B930DB" w:rsidP="00B930DB">
      <w:pPr>
        <w:tabs>
          <w:tab w:val="left" w:pos="5445"/>
        </w:tabs>
      </w:pPr>
    </w:p>
    <w:p w:rsidR="00B930DB" w:rsidRDefault="00D00CC0" w:rsidP="00B930DB">
      <w:pPr>
        <w:tabs>
          <w:tab w:val="left" w:pos="5445"/>
        </w:tabs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7177A7" wp14:editId="70082CBD">
                <wp:simplePos x="0" y="0"/>
                <wp:positionH relativeFrom="column">
                  <wp:posOffset>3829050</wp:posOffset>
                </wp:positionH>
                <wp:positionV relativeFrom="paragraph">
                  <wp:posOffset>8890</wp:posOffset>
                </wp:positionV>
                <wp:extent cx="301942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07701"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.7pt" to="539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B930DB">
        <w:tab/>
      </w:r>
    </w:p>
    <w:p w:rsidR="00B930DB" w:rsidRDefault="00D00CC0" w:rsidP="00B930DB">
      <w:pPr>
        <w:tabs>
          <w:tab w:val="left" w:pos="5445"/>
        </w:tabs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7177A7" wp14:editId="70082CBD">
                <wp:simplePos x="0" y="0"/>
                <wp:positionH relativeFrom="column">
                  <wp:posOffset>3838575</wp:posOffset>
                </wp:positionH>
                <wp:positionV relativeFrom="paragraph">
                  <wp:posOffset>75565</wp:posOffset>
                </wp:positionV>
                <wp:extent cx="3019425" cy="190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5DB52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5.95pt" to="540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:rsidR="00B930DB" w:rsidRDefault="00D00CC0" w:rsidP="00B930DB">
      <w:pPr>
        <w:tabs>
          <w:tab w:val="left" w:pos="5445"/>
        </w:tabs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7177A7" wp14:editId="70082CBD">
                <wp:simplePos x="0" y="0"/>
                <wp:positionH relativeFrom="column">
                  <wp:posOffset>161925</wp:posOffset>
                </wp:positionH>
                <wp:positionV relativeFrom="paragraph">
                  <wp:posOffset>276225</wp:posOffset>
                </wp:positionV>
                <wp:extent cx="3019425" cy="19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FCAE2" id="Straight Connector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1.75pt" to="250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:rsidR="00B930DB" w:rsidRDefault="00D00CC0" w:rsidP="00B930DB">
      <w:pPr>
        <w:tabs>
          <w:tab w:val="left" w:pos="5445"/>
        </w:tabs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177A7" wp14:editId="70082CBD">
                <wp:simplePos x="0" y="0"/>
                <wp:positionH relativeFrom="column">
                  <wp:posOffset>171450</wp:posOffset>
                </wp:positionH>
                <wp:positionV relativeFrom="paragraph">
                  <wp:posOffset>256540</wp:posOffset>
                </wp:positionV>
                <wp:extent cx="301942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71151" id="Straight Connector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0.2pt" to="251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:rsidR="00B930DB" w:rsidRDefault="00B930DB" w:rsidP="00B930DB">
      <w:pPr>
        <w:tabs>
          <w:tab w:val="left" w:pos="5445"/>
        </w:tabs>
      </w:pPr>
    </w:p>
    <w:p w:rsidR="00B930DB" w:rsidRDefault="00D00CC0" w:rsidP="00B930DB">
      <w:pPr>
        <w:tabs>
          <w:tab w:val="left" w:pos="5445"/>
        </w:tabs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7177A7" wp14:editId="70082CBD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3019425" cy="190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7A1C0" id="Straight Connector 2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.7pt" to="25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" strokecolor="windowText" strokeweight=".5pt">
                <v:stroke joinstyle="miter"/>
              </v:line>
            </w:pict>
          </mc:Fallback>
        </mc:AlternateContent>
      </w:r>
    </w:p>
    <w:p w:rsidR="00B930DB" w:rsidRDefault="00D00CC0" w:rsidP="00B930DB">
      <w:pPr>
        <w:tabs>
          <w:tab w:val="left" w:pos="5445"/>
        </w:tabs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7177A7" wp14:editId="70082CBD">
                <wp:simplePos x="0" y="0"/>
                <wp:positionH relativeFrom="column">
                  <wp:posOffset>200025</wp:posOffset>
                </wp:positionH>
                <wp:positionV relativeFrom="paragraph">
                  <wp:posOffset>37465</wp:posOffset>
                </wp:positionV>
                <wp:extent cx="3019425" cy="19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E6A0" id="Straight Connector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2.95pt" to="253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" strokecolor="windowText" strokeweight=".5pt">
                <v:stroke joinstyle="miter"/>
              </v:line>
            </w:pict>
          </mc:Fallback>
        </mc:AlternateContent>
      </w: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Pr="00B930DB" w:rsidRDefault="00B930DB" w:rsidP="00B930DB">
      <w:pPr>
        <w:tabs>
          <w:tab w:val="left" w:pos="5445"/>
        </w:tabs>
        <w:jc w:val="center"/>
        <w:rPr>
          <w:b/>
          <w:u w:val="single"/>
        </w:rPr>
      </w:pPr>
      <w:r w:rsidRPr="00B930DB">
        <w:rPr>
          <w:b/>
          <w:u w:val="single"/>
        </w:rPr>
        <w:lastRenderedPageBreak/>
        <w:t>Faculty of Engineering</w:t>
      </w:r>
    </w:p>
    <w:p w:rsidR="00B930DB" w:rsidRDefault="00D00CC0" w:rsidP="00B930DB">
      <w:pPr>
        <w:tabs>
          <w:tab w:val="left" w:pos="5445"/>
        </w:tabs>
      </w:pPr>
      <w:r w:rsidRPr="000D0727">
        <w:rPr>
          <w:b/>
          <w:noProof/>
          <w:color w:val="FF0000"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1BD7FC" wp14:editId="6539B71C">
                <wp:simplePos x="0" y="0"/>
                <wp:positionH relativeFrom="margin">
                  <wp:posOffset>2381250</wp:posOffset>
                </wp:positionH>
                <wp:positionV relativeFrom="paragraph">
                  <wp:posOffset>226060</wp:posOffset>
                </wp:positionV>
                <wp:extent cx="3495675" cy="18764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CC0" w:rsidRPr="000D0727" w:rsidRDefault="00D00CC0" w:rsidP="00D00CC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D7FC" id="_x0000_s1034" type="#_x0000_t202" style="position:absolute;margin-left:187.5pt;margin-top:17.8pt;width:275.25pt;height:14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">
                <v:textbox>
                  <w:txbxContent>
                    <w:p w:rsidR="00D00CC0" w:rsidRPr="000D0727" w:rsidRDefault="00D00CC0" w:rsidP="00D00CC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Image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B930DB" w:rsidRDefault="00B930DB" w:rsidP="00B930DB">
      <w:pPr>
        <w:tabs>
          <w:tab w:val="left" w:pos="5445"/>
        </w:tabs>
      </w:pPr>
    </w:p>
    <w:p w:rsidR="00723A09" w:rsidRPr="00723A09" w:rsidRDefault="00723A09" w:rsidP="00723A09">
      <w:pPr>
        <w:tabs>
          <w:tab w:val="left" w:pos="5445"/>
        </w:tabs>
        <w:jc w:val="center"/>
        <w:rPr>
          <w:b/>
          <w:u w:val="single"/>
        </w:rPr>
      </w:pPr>
      <w:r w:rsidRPr="00723A09">
        <w:rPr>
          <w:b/>
          <w:u w:val="single"/>
        </w:rPr>
        <w:lastRenderedPageBreak/>
        <w:t>Faculty of Arts and Humanities</w:t>
      </w:r>
    </w:p>
    <w:p w:rsidR="00B930DB" w:rsidRDefault="00B930DB" w:rsidP="00B930DB">
      <w:pPr>
        <w:tabs>
          <w:tab w:val="left" w:pos="5445"/>
        </w:tabs>
      </w:pPr>
    </w:p>
    <w:p w:rsidR="00B930DB" w:rsidRDefault="00D00CC0" w:rsidP="00B930DB">
      <w:pPr>
        <w:tabs>
          <w:tab w:val="left" w:pos="5445"/>
        </w:tabs>
      </w:pPr>
      <w:r w:rsidRPr="000D0727">
        <w:rPr>
          <w:b/>
          <w:noProof/>
          <w:color w:val="FF0000"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1BD7FC" wp14:editId="6539B71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495675" cy="18764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CC0" w:rsidRPr="000D0727" w:rsidRDefault="00D00CC0" w:rsidP="00D00CC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D7FC" id="_x0000_s1035" type="#_x0000_t202" style="position:absolute;margin-left:0;margin-top:.55pt;width:275.25pt;height:147.7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">
                <v:textbox>
                  <w:txbxContent>
                    <w:p w:rsidR="00D00CC0" w:rsidRPr="000D0727" w:rsidRDefault="00D00CC0" w:rsidP="00D00CC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Image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30DB" w:rsidRDefault="00B930DB" w:rsidP="00B930DB">
      <w:pPr>
        <w:tabs>
          <w:tab w:val="left" w:pos="5445"/>
        </w:tabs>
      </w:pPr>
    </w:p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Pr="00B930DB" w:rsidRDefault="00B930DB" w:rsidP="00B930DB"/>
    <w:p w:rsidR="00B930DB" w:rsidRDefault="00B930DB" w:rsidP="00B930DB"/>
    <w:p w:rsidR="00B930DB" w:rsidRDefault="00B930DB" w:rsidP="00B930DB">
      <w:pPr>
        <w:tabs>
          <w:tab w:val="left" w:pos="1890"/>
        </w:tabs>
      </w:pPr>
      <w:r>
        <w:tab/>
      </w:r>
    </w:p>
    <w:p w:rsidR="00B930DB" w:rsidRDefault="00B930DB" w:rsidP="00B930DB">
      <w:pPr>
        <w:tabs>
          <w:tab w:val="left" w:pos="1890"/>
        </w:tabs>
      </w:pPr>
    </w:p>
    <w:p w:rsidR="00B930DB" w:rsidRDefault="00B930DB" w:rsidP="00B930DB">
      <w:pPr>
        <w:tabs>
          <w:tab w:val="left" w:pos="1890"/>
        </w:tabs>
      </w:pPr>
    </w:p>
    <w:p w:rsidR="00B930DB" w:rsidRDefault="00B930DB" w:rsidP="00B930DB">
      <w:pPr>
        <w:tabs>
          <w:tab w:val="left" w:pos="1890"/>
        </w:tabs>
      </w:pPr>
    </w:p>
    <w:p w:rsidR="00B930DB" w:rsidRDefault="00B930DB" w:rsidP="00B930DB">
      <w:pPr>
        <w:tabs>
          <w:tab w:val="left" w:pos="1890"/>
        </w:tabs>
      </w:pPr>
    </w:p>
    <w:p w:rsidR="00B930DB" w:rsidRDefault="00B930DB" w:rsidP="00B930DB">
      <w:pPr>
        <w:tabs>
          <w:tab w:val="left" w:pos="1890"/>
        </w:tabs>
      </w:pPr>
    </w:p>
    <w:p w:rsidR="00723A09" w:rsidRPr="00723A09" w:rsidRDefault="00723A09" w:rsidP="00723A09">
      <w:pPr>
        <w:tabs>
          <w:tab w:val="left" w:pos="5445"/>
        </w:tabs>
        <w:jc w:val="center"/>
        <w:rPr>
          <w:b/>
          <w:u w:val="single"/>
        </w:rPr>
      </w:pPr>
      <w:r w:rsidRPr="00723A09">
        <w:rPr>
          <w:b/>
          <w:u w:val="single"/>
        </w:rPr>
        <w:lastRenderedPageBreak/>
        <w:t xml:space="preserve">Faculty of </w:t>
      </w:r>
      <w:r>
        <w:rPr>
          <w:b/>
          <w:u w:val="single"/>
        </w:rPr>
        <w:t xml:space="preserve">Health and life sciences </w:t>
      </w:r>
    </w:p>
    <w:p w:rsidR="00B930DB" w:rsidRDefault="00B930DB" w:rsidP="00B930DB">
      <w:pPr>
        <w:tabs>
          <w:tab w:val="left" w:pos="1890"/>
        </w:tabs>
      </w:pPr>
    </w:p>
    <w:p w:rsidR="00B930DB" w:rsidRDefault="00D00CC0" w:rsidP="00B930DB">
      <w:pPr>
        <w:tabs>
          <w:tab w:val="left" w:pos="1890"/>
        </w:tabs>
      </w:pPr>
      <w:r w:rsidRPr="000D0727">
        <w:rPr>
          <w:b/>
          <w:noProof/>
          <w:color w:val="FF0000"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1BD7FC" wp14:editId="6539B71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495675" cy="18764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CC0" w:rsidRPr="000D0727" w:rsidRDefault="00D00CC0" w:rsidP="00D00CC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D7FC" id="_x0000_s1036" type="#_x0000_t202" style="position:absolute;margin-left:0;margin-top:.5pt;width:275.25pt;height:147.7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">
                <v:textbox>
                  <w:txbxContent>
                    <w:p w:rsidR="00D00CC0" w:rsidRPr="000D0727" w:rsidRDefault="00D00CC0" w:rsidP="00D00CC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Image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30DB" w:rsidRDefault="00B930DB" w:rsidP="00B930DB">
      <w:pPr>
        <w:tabs>
          <w:tab w:val="left" w:pos="1890"/>
        </w:tabs>
      </w:pPr>
    </w:p>
    <w:p w:rsidR="00B930DB" w:rsidRDefault="00B930DB" w:rsidP="00B930DB">
      <w:pPr>
        <w:tabs>
          <w:tab w:val="left" w:pos="1890"/>
        </w:tabs>
      </w:pPr>
    </w:p>
    <w:p w:rsidR="00B930DB" w:rsidRDefault="00B930DB" w:rsidP="00B930DB">
      <w:pPr>
        <w:tabs>
          <w:tab w:val="left" w:pos="1890"/>
        </w:tabs>
      </w:pPr>
    </w:p>
    <w:p w:rsidR="00B930DB" w:rsidRDefault="00B930DB" w:rsidP="00B930DB">
      <w:pPr>
        <w:tabs>
          <w:tab w:val="left" w:pos="1890"/>
        </w:tabs>
      </w:pPr>
    </w:p>
    <w:p w:rsidR="00B930DB" w:rsidRDefault="00B930DB" w:rsidP="00B930DB">
      <w:pPr>
        <w:tabs>
          <w:tab w:val="left" w:pos="1890"/>
        </w:tabs>
      </w:pPr>
    </w:p>
    <w:p w:rsidR="00B930DB" w:rsidRDefault="00B930DB" w:rsidP="00B930DB">
      <w:pPr>
        <w:tabs>
          <w:tab w:val="left" w:pos="1890"/>
        </w:tabs>
      </w:pPr>
    </w:p>
    <w:p w:rsidR="00B930DB" w:rsidRDefault="00B930DB" w:rsidP="00B930DB">
      <w:pPr>
        <w:tabs>
          <w:tab w:val="left" w:pos="1890"/>
        </w:tabs>
      </w:pPr>
    </w:p>
    <w:p w:rsidR="00B930DB" w:rsidRDefault="00B930DB" w:rsidP="00B930DB">
      <w:pPr>
        <w:tabs>
          <w:tab w:val="left" w:pos="1890"/>
        </w:tabs>
      </w:pPr>
    </w:p>
    <w:p w:rsidR="00723A09" w:rsidRDefault="00723A09" w:rsidP="00B930DB">
      <w:pPr>
        <w:tabs>
          <w:tab w:val="left" w:pos="1890"/>
        </w:tabs>
      </w:pPr>
    </w:p>
    <w:p w:rsidR="00723A09" w:rsidRDefault="00723A09" w:rsidP="00B930DB">
      <w:pPr>
        <w:tabs>
          <w:tab w:val="left" w:pos="1890"/>
        </w:tabs>
      </w:pPr>
    </w:p>
    <w:p w:rsidR="00723A09" w:rsidRDefault="00723A09" w:rsidP="00B930DB">
      <w:pPr>
        <w:tabs>
          <w:tab w:val="left" w:pos="1890"/>
        </w:tabs>
      </w:pPr>
    </w:p>
    <w:p w:rsidR="00723A09" w:rsidRDefault="00723A09" w:rsidP="00B930DB">
      <w:pPr>
        <w:tabs>
          <w:tab w:val="left" w:pos="1890"/>
        </w:tabs>
      </w:pPr>
    </w:p>
    <w:p w:rsidR="00723A09" w:rsidRDefault="00723A09" w:rsidP="00B930DB">
      <w:pPr>
        <w:tabs>
          <w:tab w:val="left" w:pos="1890"/>
        </w:tabs>
      </w:pPr>
    </w:p>
    <w:p w:rsidR="00723A09" w:rsidRDefault="00723A09" w:rsidP="00B930DB">
      <w:pPr>
        <w:tabs>
          <w:tab w:val="left" w:pos="1890"/>
        </w:tabs>
      </w:pPr>
    </w:p>
    <w:p w:rsidR="00723A09" w:rsidRDefault="00723A09" w:rsidP="00B930DB">
      <w:pPr>
        <w:tabs>
          <w:tab w:val="left" w:pos="1890"/>
        </w:tabs>
      </w:pPr>
    </w:p>
    <w:p w:rsidR="00723A09" w:rsidRDefault="00723A09" w:rsidP="00B930DB">
      <w:pPr>
        <w:tabs>
          <w:tab w:val="left" w:pos="1890"/>
        </w:tabs>
      </w:pPr>
    </w:p>
    <w:p w:rsidR="00723A09" w:rsidRDefault="00723A09" w:rsidP="00B930DB">
      <w:pPr>
        <w:tabs>
          <w:tab w:val="left" w:pos="1890"/>
        </w:tabs>
      </w:pPr>
    </w:p>
    <w:p w:rsidR="00723A09" w:rsidRPr="00723A09" w:rsidRDefault="00D00CC0" w:rsidP="00723A09">
      <w:pPr>
        <w:tabs>
          <w:tab w:val="left" w:pos="1890"/>
        </w:tabs>
        <w:jc w:val="center"/>
        <w:rPr>
          <w:b/>
          <w:u w:val="single"/>
        </w:rPr>
      </w:pPr>
      <w:r w:rsidRPr="000D0727">
        <w:rPr>
          <w:b/>
          <w:noProof/>
          <w:color w:val="FF0000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61BD7FC" wp14:editId="6539B71C">
                <wp:simplePos x="0" y="0"/>
                <wp:positionH relativeFrom="margin">
                  <wp:posOffset>2695575</wp:posOffset>
                </wp:positionH>
                <wp:positionV relativeFrom="paragraph">
                  <wp:posOffset>521970</wp:posOffset>
                </wp:positionV>
                <wp:extent cx="3495675" cy="18764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CC0" w:rsidRPr="000D0727" w:rsidRDefault="00D00CC0" w:rsidP="00D00CC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D7FC" id="_x0000_s1037" type="#_x0000_t202" style="position:absolute;left:0;text-align:left;margin-left:212.25pt;margin-top:41.1pt;width:275.25pt;height:14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">
                <v:textbox>
                  <w:txbxContent>
                    <w:p w:rsidR="00D00CC0" w:rsidRPr="000D0727" w:rsidRDefault="00D00CC0" w:rsidP="00D00CC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Image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A09" w:rsidRPr="00723A09">
        <w:rPr>
          <w:b/>
          <w:u w:val="single"/>
        </w:rPr>
        <w:t>Faculty of Engineering, Environment and Computing</w:t>
      </w:r>
    </w:p>
    <w:sectPr w:rsidR="00723A09" w:rsidRPr="00723A09" w:rsidSect="00B930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0DB" w:rsidRDefault="00B930DB" w:rsidP="00B930DB">
      <w:pPr>
        <w:spacing w:after="0" w:line="240" w:lineRule="auto"/>
      </w:pPr>
      <w:r>
        <w:separator/>
      </w:r>
    </w:p>
  </w:endnote>
  <w:endnote w:type="continuationSeparator" w:id="0">
    <w:p w:rsidR="00B930DB" w:rsidRDefault="00B930DB" w:rsidP="00B9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0DB" w:rsidRDefault="00B930DB" w:rsidP="00B930DB">
      <w:pPr>
        <w:spacing w:after="0" w:line="240" w:lineRule="auto"/>
      </w:pPr>
      <w:r>
        <w:separator/>
      </w:r>
    </w:p>
  </w:footnote>
  <w:footnote w:type="continuationSeparator" w:id="0">
    <w:p w:rsidR="00B930DB" w:rsidRDefault="00B930DB" w:rsidP="00B93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47370"/>
    <w:multiLevelType w:val="multilevel"/>
    <w:tmpl w:val="E5DA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DB"/>
    <w:rsid w:val="000D0727"/>
    <w:rsid w:val="001A1C8F"/>
    <w:rsid w:val="001A7EDF"/>
    <w:rsid w:val="0048370F"/>
    <w:rsid w:val="006E6A59"/>
    <w:rsid w:val="00723A09"/>
    <w:rsid w:val="008D3C62"/>
    <w:rsid w:val="00A932AC"/>
    <w:rsid w:val="00B2238A"/>
    <w:rsid w:val="00B930DB"/>
    <w:rsid w:val="00D00CC0"/>
    <w:rsid w:val="00D1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38DC0-5D5E-413D-AE69-45D82792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DB"/>
  </w:style>
  <w:style w:type="paragraph" w:styleId="Footer">
    <w:name w:val="footer"/>
    <w:basedOn w:val="Normal"/>
    <w:link w:val="FooterChar"/>
    <w:uiPriority w:val="99"/>
    <w:unhideWhenUsed/>
    <w:rsid w:val="00B93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41644B4E.dotm</Template>
  <TotalTime>124</TotalTime>
  <Pages>10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Gulrez</dc:creator>
  <cp:keywords/>
  <dc:description/>
  <cp:lastModifiedBy>Nimra Gulrez</cp:lastModifiedBy>
  <cp:revision>6</cp:revision>
  <dcterms:created xsi:type="dcterms:W3CDTF">2017-02-06T13:13:00Z</dcterms:created>
  <dcterms:modified xsi:type="dcterms:W3CDTF">2017-02-06T15:19:00Z</dcterms:modified>
</cp:coreProperties>
</file>